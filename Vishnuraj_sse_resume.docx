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9669" w14:textId="77777777" w:rsidR="00D932F8" w:rsidRPr="00425000" w:rsidRDefault="00AF5544" w:rsidP="00764CDC">
      <w:pPr>
        <w:pStyle w:val="ContactInfo"/>
        <w:spacing w:line="360" w:lineRule="auto"/>
        <w:ind w:left="90" w:hanging="90"/>
        <w:rPr>
          <w:rFonts w:ascii="Calibri" w:hAnsi="Calibri" w:cs="Calibri"/>
          <w:sz w:val="36"/>
          <w:szCs w:val="36"/>
          <w:lang w:val="it-IT"/>
        </w:rPr>
      </w:pPr>
      <w:r w:rsidRPr="00425000">
        <w:rPr>
          <w:rFonts w:ascii="Calibri" w:hAnsi="Calibri" w:cs="Calibri"/>
          <w:sz w:val="36"/>
          <w:szCs w:val="36"/>
          <w:lang w:val="it-IT"/>
        </w:rPr>
        <w:t>Vishnuraj</w:t>
      </w:r>
      <w:r w:rsidR="007D7317" w:rsidRPr="00425000">
        <w:rPr>
          <w:rFonts w:ascii="Calibri" w:hAnsi="Calibri" w:cs="Calibri"/>
          <w:sz w:val="36"/>
          <w:szCs w:val="36"/>
          <w:lang w:val="it-IT"/>
        </w:rPr>
        <w:t xml:space="preserve"> P.S.</w:t>
      </w:r>
    </w:p>
    <w:p w14:paraId="75E14A9E" w14:textId="08953837" w:rsidR="00E871F6" w:rsidRPr="00F87093" w:rsidRDefault="00E871F6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</w:rPr>
      </w:pPr>
      <w:r w:rsidRPr="00F87093">
        <w:rPr>
          <w:rFonts w:ascii="Calibri" w:hAnsi="Calibri" w:cs="Calibri"/>
          <w:sz w:val="18"/>
          <w:szCs w:val="18"/>
        </w:rPr>
        <w:t>+91 80153</w:t>
      </w:r>
      <w:r w:rsidR="00666FEA" w:rsidRPr="00F87093">
        <w:rPr>
          <w:rFonts w:ascii="Calibri" w:hAnsi="Calibri" w:cs="Calibri"/>
          <w:sz w:val="18"/>
          <w:szCs w:val="18"/>
        </w:rPr>
        <w:t xml:space="preserve"> </w:t>
      </w:r>
      <w:r w:rsidRPr="00F87093">
        <w:rPr>
          <w:rFonts w:ascii="Calibri" w:hAnsi="Calibri" w:cs="Calibri"/>
          <w:sz w:val="18"/>
          <w:szCs w:val="18"/>
        </w:rPr>
        <w:t>30617</w:t>
      </w:r>
    </w:p>
    <w:p w14:paraId="29216447" w14:textId="5E373EC6" w:rsidR="00165BAF" w:rsidRPr="00F87093" w:rsidRDefault="00797C00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</w:rPr>
      </w:pPr>
      <w:r w:rsidRPr="00F87093">
        <w:rPr>
          <w:rFonts w:ascii="Calibri" w:hAnsi="Calibri" w:cs="Calibri"/>
          <w:sz w:val="18"/>
          <w:szCs w:val="18"/>
        </w:rPr>
        <w:t>Chennai</w:t>
      </w:r>
      <w:r w:rsidR="004E5CD3" w:rsidRPr="00F87093">
        <w:rPr>
          <w:rFonts w:ascii="Calibri" w:hAnsi="Calibri" w:cs="Calibri"/>
          <w:sz w:val="18"/>
          <w:szCs w:val="18"/>
        </w:rPr>
        <w:t>, Tamil Nadu</w:t>
      </w:r>
      <w:r w:rsidR="0059695B" w:rsidRPr="00F87093">
        <w:rPr>
          <w:rFonts w:ascii="Calibri" w:hAnsi="Calibri" w:cs="Calibri"/>
          <w:sz w:val="18"/>
          <w:szCs w:val="18"/>
        </w:rPr>
        <w:t>,</w:t>
      </w:r>
      <w:r w:rsidR="00E02A6B" w:rsidRPr="00F87093">
        <w:rPr>
          <w:rFonts w:ascii="Calibri" w:hAnsi="Calibri" w:cs="Calibri"/>
          <w:sz w:val="18"/>
          <w:szCs w:val="18"/>
        </w:rPr>
        <w:t xml:space="preserve"> India</w:t>
      </w:r>
    </w:p>
    <w:p w14:paraId="383539D0" w14:textId="5599EEAB" w:rsidR="00BC2D2B" w:rsidRPr="00425000" w:rsidRDefault="004113E8" w:rsidP="00764CDC">
      <w:pPr>
        <w:pStyle w:val="ContactInfo"/>
        <w:spacing w:line="360" w:lineRule="auto"/>
        <w:ind w:left="270" w:hanging="270"/>
        <w:rPr>
          <w:rFonts w:ascii="Calibri" w:hAnsi="Calibri" w:cs="Calibri"/>
          <w:sz w:val="18"/>
          <w:szCs w:val="18"/>
        </w:rPr>
      </w:pPr>
      <w:r>
        <w:fldChar w:fldCharType="begin"/>
      </w:r>
      <w:r>
        <w:instrText>HYPERLINK "mailto:vishnubhadri@hotmail.com"</w:instrText>
      </w:r>
      <w:r>
        <w:fldChar w:fldCharType="separate"/>
      </w:r>
      <w:r w:rsidRPr="00425000">
        <w:rPr>
          <w:rStyle w:val="Hyperlink"/>
          <w:rFonts w:ascii="Calibri" w:hAnsi="Calibri" w:cs="Calibri"/>
          <w:sz w:val="18"/>
          <w:szCs w:val="18"/>
        </w:rPr>
        <w:t>vishnubhadri@hotmail.com</w:t>
      </w:r>
      <w:r>
        <w:fldChar w:fldCharType="end"/>
      </w:r>
    </w:p>
    <w:p w14:paraId="64E3F50C" w14:textId="6DBF543E" w:rsidR="00630CFF" w:rsidRPr="00425000" w:rsidRDefault="00050315" w:rsidP="00764CDC">
      <w:pPr>
        <w:pStyle w:val="ContactInfo"/>
        <w:spacing w:before="240" w:line="360" w:lineRule="auto"/>
        <w:ind w:left="270" w:hanging="270"/>
        <w:rPr>
          <w:rFonts w:ascii="Calibri" w:hAnsi="Calibri" w:cs="Calibri"/>
          <w:sz w:val="15"/>
          <w:szCs w:val="15"/>
        </w:rPr>
      </w:pPr>
      <w:r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 w:rsidRPr="00425000">
        <w:rPr>
          <w:rFonts w:ascii="Calibri" w:hAnsi="Calibri" w:cs="Calibri"/>
          <w:sz w:val="15"/>
          <w:szCs w:val="15"/>
        </w:rPr>
        <w:t xml:space="preserve"> </w:t>
      </w:r>
      <w:r w:rsidR="005F2540"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0058BFC9" wp14:editId="7993B5E5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0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0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425000">
        <w:rPr>
          <w:rFonts w:ascii="Calibri" w:hAnsi="Calibri" w:cs="Calibri"/>
          <w:noProof/>
          <w:sz w:val="15"/>
          <w:szCs w:val="15"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2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2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425000">
        <w:rPr>
          <w:rFonts w:ascii="Calibri" w:hAnsi="Calibri" w:cs="Calibri"/>
          <w:sz w:val="15"/>
          <w:szCs w:val="15"/>
        </w:rPr>
        <w:t xml:space="preserve">  </w:t>
      </w:r>
    </w:p>
    <w:p w14:paraId="780B81C9" w14:textId="50E3E7FF" w:rsidR="00165BAF" w:rsidRPr="00425000" w:rsidRDefault="00000000" w:rsidP="00764CDC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18"/>
            <w:szCs w:val="18"/>
          </w:rPr>
        </w:sdtEndPr>
        <w:sdtContent>
          <w:r w:rsidR="00165BAF" w:rsidRPr="00425000">
            <w:rPr>
              <w:rFonts w:ascii="Calibri" w:hAnsi="Calibri" w:cs="Calibri"/>
              <w:sz w:val="22"/>
              <w:szCs w:val="22"/>
            </w:rPr>
            <w:t>Summary</w:t>
          </w:r>
        </w:sdtContent>
      </w:sdt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F2E7E" w:rsidRPr="00425000" w14:paraId="10923A95" w14:textId="77777777" w:rsidTr="003103CC">
        <w:trPr>
          <w:trHeight w:val="144"/>
        </w:trPr>
        <w:tc>
          <w:tcPr>
            <w:tcW w:w="9900" w:type="dxa"/>
          </w:tcPr>
          <w:p w14:paraId="69E851AD" w14:textId="4C9EF666" w:rsidR="00D83D7E" w:rsidRPr="00425000" w:rsidRDefault="001E1FCC" w:rsidP="00764CDC">
            <w:pPr>
              <w:spacing w:line="360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Driven and innovative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Software Engineer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with </w:t>
            </w:r>
            <w:r w:rsidR="00F408AB">
              <w:rPr>
                <w:rFonts w:ascii="Calibri" w:hAnsi="Calibri" w:cs="Calibri"/>
                <w:sz w:val="18"/>
                <w:szCs w:val="18"/>
              </w:rPr>
              <w:t>7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+ years of experience in developing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cutting-edge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SaaS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web applications. Proficient in both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back-end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front-end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technologies, including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Node.js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Java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Vue.js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Angular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. Skilled in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agile methodologies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clean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code practices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and fostering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team collaboration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 Recognized for exceeding expectations and delivering impactful solutions. Seeking opportunities to leverage expertise in software development to drive business growth and innovation</w:t>
            </w:r>
            <w:r w:rsidR="00C75D1F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2A7C42E" w14:textId="511304A2" w:rsidR="00526A6B" w:rsidRPr="00425000" w:rsidRDefault="00EE55EC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22"/>
          <w:szCs w:val="22"/>
        </w:rPr>
      </w:pPr>
      <w:r w:rsidRPr="00425000">
        <w:rPr>
          <w:rFonts w:ascii="Calibri" w:hAnsi="Calibri" w:cs="Calibri"/>
          <w:sz w:val="22"/>
          <w:szCs w:val="22"/>
        </w:rPr>
        <w:t>S</w:t>
      </w:r>
      <w:r w:rsidR="00695F12" w:rsidRPr="00425000">
        <w:rPr>
          <w:rFonts w:ascii="Calibri" w:hAnsi="Calibri" w:cs="Calibri"/>
          <w:sz w:val="22"/>
          <w:szCs w:val="22"/>
        </w:rPr>
        <w:t>kills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810"/>
      </w:tblGrid>
      <w:tr w:rsidR="00D11C1E" w:rsidRPr="00425000" w14:paraId="00E26160" w14:textId="77777777" w:rsidTr="003103CC">
        <w:tc>
          <w:tcPr>
            <w:tcW w:w="9810" w:type="dxa"/>
          </w:tcPr>
          <w:p w14:paraId="6C8D3976" w14:textId="6C36E4AA" w:rsidR="00D11C1E" w:rsidRPr="00425000" w:rsidRDefault="00853D98" w:rsidP="00A70CF3">
            <w:pPr>
              <w:pStyle w:val="Heading2"/>
              <w:spacing w:line="276" w:lineRule="auto"/>
              <w:ind w:left="78"/>
              <w:rPr>
                <w:rFonts w:ascii="Calibri" w:hAnsi="Calibri" w:cs="Calibri"/>
                <w:sz w:val="21"/>
                <w:szCs w:val="21"/>
                <w:u w:val="single"/>
              </w:rPr>
            </w:pPr>
            <w:r w:rsidRPr="00425000">
              <w:rPr>
                <w:rFonts w:ascii="Calibri" w:hAnsi="Calibri" w:cs="Calibri"/>
                <w:sz w:val="21"/>
                <w:szCs w:val="21"/>
                <w:u w:val="single"/>
              </w:rPr>
              <w:t>Technical Skills</w:t>
            </w:r>
          </w:p>
        </w:tc>
      </w:tr>
      <w:tr w:rsidR="004741B6" w:rsidRPr="00425000" w14:paraId="3946BEC5" w14:textId="77777777" w:rsidTr="003103CC">
        <w:tc>
          <w:tcPr>
            <w:tcW w:w="9810" w:type="dxa"/>
          </w:tcPr>
          <w:p w14:paraId="7E0716BA" w14:textId="2B680A2C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Back-End Development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9B2B15" w:rsidRPr="00425000">
              <w:rPr>
                <w:rFonts w:ascii="Calibri" w:hAnsi="Calibri" w:cs="Calibri"/>
                <w:sz w:val="18"/>
                <w:szCs w:val="18"/>
              </w:rPr>
              <w:t xml:space="preserve"> Node.js, Java 8, Express.js, </w:t>
            </w:r>
            <w:r w:rsidR="00FB6D58" w:rsidRPr="00425000">
              <w:rPr>
                <w:rFonts w:ascii="Calibri" w:hAnsi="Calibri" w:cs="Calibri"/>
                <w:sz w:val="18"/>
                <w:szCs w:val="18"/>
              </w:rPr>
              <w:t>Hapi</w:t>
            </w:r>
            <w:r w:rsidR="009B2B15" w:rsidRPr="00425000">
              <w:rPr>
                <w:rFonts w:ascii="Calibri" w:hAnsi="Calibri" w:cs="Calibri"/>
                <w:sz w:val="18"/>
                <w:szCs w:val="18"/>
              </w:rPr>
              <w:t>, APIs, AWS, MongoDB, PostgreSQL, RabbitMQ</w:t>
            </w:r>
            <w:r w:rsidR="008E107A" w:rsidRPr="00425000">
              <w:rPr>
                <w:rFonts w:ascii="Calibri" w:hAnsi="Calibri" w:cs="Calibri"/>
                <w:sz w:val="18"/>
                <w:szCs w:val="18"/>
              </w:rPr>
              <w:t>,</w:t>
            </w:r>
            <w:r w:rsidR="00390B58"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65A54" w:rsidRPr="00425000">
              <w:rPr>
                <w:rFonts w:ascii="Calibri" w:hAnsi="Calibri" w:cs="Calibri"/>
                <w:sz w:val="18"/>
                <w:szCs w:val="18"/>
              </w:rPr>
              <w:t>K</w:t>
            </w:r>
            <w:r w:rsidR="00390B58" w:rsidRPr="00425000">
              <w:rPr>
                <w:rFonts w:ascii="Calibri" w:hAnsi="Calibri" w:cs="Calibri"/>
                <w:sz w:val="18"/>
                <w:szCs w:val="18"/>
              </w:rPr>
              <w:t>afka,</w:t>
            </w:r>
            <w:r w:rsidR="008E107A" w:rsidRPr="00425000">
              <w:rPr>
                <w:rFonts w:ascii="Calibri" w:hAnsi="Calibri" w:cs="Calibri"/>
                <w:sz w:val="18"/>
                <w:szCs w:val="18"/>
              </w:rPr>
              <w:t xml:space="preserve"> KeyDB</w:t>
            </w:r>
            <w:r w:rsidR="00E62AC1">
              <w:rPr>
                <w:rFonts w:ascii="Calibri" w:hAnsi="Calibri" w:cs="Calibri"/>
                <w:sz w:val="18"/>
                <w:szCs w:val="18"/>
              </w:rPr>
              <w:t xml:space="preserve">, Microservices, APIs (Rest, </w:t>
            </w:r>
            <w:proofErr w:type="spellStart"/>
            <w:r w:rsidR="00E62AC1">
              <w:rPr>
                <w:rFonts w:ascii="Calibri" w:hAnsi="Calibri" w:cs="Calibri"/>
                <w:sz w:val="18"/>
                <w:szCs w:val="18"/>
              </w:rPr>
              <w:t>GraphQL</w:t>
            </w:r>
            <w:proofErr w:type="spellEnd"/>
            <w:r w:rsidR="009764D9">
              <w:rPr>
                <w:rFonts w:ascii="Calibri" w:hAnsi="Calibri" w:cs="Calibri"/>
                <w:sz w:val="18"/>
                <w:szCs w:val="18"/>
              </w:rPr>
              <w:t>, Event-Driven</w:t>
            </w:r>
            <w:r w:rsidR="00E62AC1"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0976EFC" w14:textId="124325E9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Front-End Development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FB05C9" w:rsidRPr="00425000">
              <w:rPr>
                <w:rFonts w:ascii="Calibri" w:hAnsi="Calibri" w:cs="Calibri"/>
                <w:sz w:val="18"/>
                <w:szCs w:val="18"/>
              </w:rPr>
              <w:t xml:space="preserve"> Vue.js, Angular, HTML/CSS, JavaScript, jQuery, Web Components, Micro Front-End Architecture</w:t>
            </w:r>
          </w:p>
          <w:p w14:paraId="193C9B26" w14:textId="7086B281" w:rsidR="004741B6" w:rsidRPr="00425000" w:rsidRDefault="004741B6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Concepts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FB05C9" w:rsidRPr="00425000">
              <w:rPr>
                <w:rFonts w:ascii="Calibri" w:hAnsi="Calibri" w:cs="Calibri"/>
                <w:sz w:val="18"/>
                <w:szCs w:val="18"/>
              </w:rPr>
              <w:t xml:space="preserve"> Design Patterns, Data Structures, Scalability, Test-Driven Development, Agile Methodologies, CI/CD Pipelines</w:t>
            </w:r>
            <w:r w:rsidR="004870A0" w:rsidRPr="00425000">
              <w:rPr>
                <w:rFonts w:ascii="Calibri" w:hAnsi="Calibri" w:cs="Calibri"/>
                <w:sz w:val="18"/>
                <w:szCs w:val="18"/>
              </w:rPr>
              <w:t>, SaaS</w:t>
            </w:r>
            <w:r w:rsidR="007A0E08">
              <w:rPr>
                <w:rFonts w:ascii="Calibri" w:hAnsi="Calibri" w:cs="Calibri"/>
                <w:sz w:val="18"/>
                <w:szCs w:val="18"/>
              </w:rPr>
              <w:t>, Distributed Systems</w:t>
            </w:r>
          </w:p>
          <w:p w14:paraId="719D4401" w14:textId="1FE9C5C4" w:rsidR="004741B6" w:rsidRPr="00F674E3" w:rsidRDefault="004741B6" w:rsidP="00177B9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Tools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:</w:t>
            </w:r>
            <w:r w:rsidR="00691B61" w:rsidRPr="00425000">
              <w:rPr>
                <w:rFonts w:ascii="Calibri" w:hAnsi="Calibri" w:cs="Calibri"/>
                <w:sz w:val="18"/>
                <w:szCs w:val="18"/>
              </w:rPr>
              <w:t xml:space="preserve"> Git, JIRA, Postman,</w:t>
            </w:r>
            <w:r w:rsidR="00177B9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91B61" w:rsidRPr="00425000">
              <w:rPr>
                <w:rFonts w:ascii="Calibri" w:hAnsi="Calibri" w:cs="Calibri"/>
                <w:sz w:val="18"/>
                <w:szCs w:val="18"/>
              </w:rPr>
              <w:t>Kibana, Datadog, Docker</w:t>
            </w:r>
            <w:r w:rsidR="002C4181" w:rsidRPr="004250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177B9D" w:rsidRPr="00F674E3">
              <w:rPr>
                <w:rFonts w:ascii="Calibri" w:hAnsi="Calibri" w:cs="Calibri"/>
                <w:color w:val="EE0000"/>
                <w:sz w:val="2"/>
                <w:szCs w:val="2"/>
              </w:rPr>
              <w:br/>
            </w:r>
            <w:r w:rsidR="0007706E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br/>
            </w:r>
            <w:r w:rsidR="001930D8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A</w:t>
            </w:r>
            <w:r w:rsidR="002C4181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TS </w:t>
            </w:r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agilemethodologies,ai,ai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applications,ai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assistants,ai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development,ai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frameworks,ai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libraries,ai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programming,ai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>technologies,ai</w:t>
            </w:r>
            <w:proofErr w:type="spellEnd"/>
            <w:r w:rsidR="00177B9D" w:rsidRPr="00F674E3">
              <w:rPr>
                <w:rFonts w:ascii="Calibri" w:hAnsi="Calibri" w:cs="Calibri"/>
                <w:color w:val="FFFFFF" w:themeColor="background1"/>
                <w:sz w:val="2"/>
                <w:szCs w:val="2"/>
              </w:rPr>
              <w:t xml:space="preserve"> tools,algorithms,amazons3,amazonsimplenotificationservice,amazonsqs,amazonwebservices,analyticalthinking,android,angular,angularjs,apachekafka,apidesign,apidevelopment,apollographql,appdevelopment,artificialintelligence,asp.net,asp.netcore,authentication,authorization,aws,back-enddevelopment,back-endwebdevelopment,backbone.js,basiccoding,bigdata,bootstrap,businessacumen,businessintelligence,c,c++,cache,caching,cascadingstylesheets,cassandra,cdn,chatbots,chatgpt,ci/cd,ci/cdpipelines,cloudcomputing,cockroachdb,cockroachdb,communication,computervision,conflictresolution,consulting,continuouslearning,conversational ai,copilot,creativity,criticalthinking,css,datascience,datastructures,datavisualization,debugging,decisionmaking,deeplearning,delegation,designpatterns,development,devops,distributedsystems,django,docker,dockerproducts,elasticsearch,elasticsearch,elevatorpitches,engineering,flutter,front-enddevelopment,full-stackdeveloper,full-stackdevelopment,fullstackdevelopment,gcp,git,github,gitops,googlecloudplatform,graphql,growthmindset,hadoop,hibernate,html,html5,interactiveweb,interpersonalskills,ios,j2ee,j2eewebservices,java,javadatabaseconnectivity,javascript,javascriptframeworks,javaserverpages,jdbc,jenkins,jest,jira,jquery,json,jsp,junodb,junodb,jwt,kafka,kanban,keydb,keydb,kubernetes,large language models,leadership,llm,llms,loadbalancer,log4j,log4js,machinelearning,maintainability,mentorship,messagingqueues,microfrontend,microservices,microsoftazure,mobiledevelopment,mongodb,mongodb,multithreading,mysql,naturallanguageprocessing,node.js,nosql,oauth,object-orientedprogramming,oop,oops,opennesstofeedback,opentochange,owasp,pagerduty,performanceimprovement,performanceoptimization,php,postgresql,presentation,presentationskills,problemsolving,programming,programminglanguages,projectmanagement,prompt,prompt engineering,prototyping,publicspeaking,python,qa/testing,ratelimiter,react.js,reactnative,redis,redux.js,representationalstatetransfer,rest,restapi,ruby,scrum,security,serverlesscomputing,sns,soap,softwaredesign,softwaredesignpatterns,softwaredevelopment,solver,spark,spring,springboot,springframework,sql,startupexperience,taskscheduler,teambuilding,teamwork,technicalleadership,test-drivendevelopment,testdrivendevelopment,timemanagement,troubleshooting,typescript,ui/uxdesign,unittesting</w:t>
            </w:r>
          </w:p>
        </w:tc>
      </w:tr>
      <w:tr w:rsidR="00761CB3" w:rsidRPr="00425000" w14:paraId="4C87C6DA" w14:textId="77777777" w:rsidTr="003103CC">
        <w:tc>
          <w:tcPr>
            <w:tcW w:w="9810" w:type="dxa"/>
          </w:tcPr>
          <w:p w14:paraId="63C9B73F" w14:textId="013C8F18" w:rsidR="00761CB3" w:rsidRPr="00425000" w:rsidRDefault="00761CB3" w:rsidP="00A70CF3">
            <w:pPr>
              <w:pStyle w:val="Heading2"/>
              <w:spacing w:line="276" w:lineRule="auto"/>
              <w:ind w:left="115"/>
              <w:rPr>
                <w:rFonts w:ascii="Calibri" w:hAnsi="Calibri" w:cs="Calibri"/>
                <w:sz w:val="21"/>
                <w:szCs w:val="21"/>
                <w:u w:val="single"/>
              </w:rPr>
            </w:pPr>
            <w:r w:rsidRPr="00425000">
              <w:rPr>
                <w:rFonts w:ascii="Calibri" w:hAnsi="Calibri" w:cs="Calibri"/>
                <w:sz w:val="21"/>
                <w:szCs w:val="21"/>
                <w:u w:val="single"/>
              </w:rPr>
              <w:t>Soft Skills</w:t>
            </w:r>
          </w:p>
        </w:tc>
      </w:tr>
      <w:tr w:rsidR="00AF33CE" w:rsidRPr="00425000" w14:paraId="37D25DF5" w14:textId="77777777" w:rsidTr="003103CC">
        <w:tc>
          <w:tcPr>
            <w:tcW w:w="9810" w:type="dxa"/>
          </w:tcPr>
          <w:p w14:paraId="46EB22A3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Excellent communication</w:t>
            </w:r>
          </w:p>
          <w:p w14:paraId="459CA88C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Teamwork and leadership</w:t>
            </w:r>
          </w:p>
          <w:p w14:paraId="25FADAD4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Problem-solving and adaptability</w:t>
            </w:r>
          </w:p>
          <w:p w14:paraId="097ABAB3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Time management and mentoring</w:t>
            </w:r>
          </w:p>
          <w:p w14:paraId="3E28311F" w14:textId="77777777" w:rsidR="00AF33CE" w:rsidRPr="00425000" w:rsidRDefault="00AF33C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Willingness to learn</w:t>
            </w:r>
          </w:p>
          <w:p w14:paraId="7B43C6BC" w14:textId="77777777" w:rsidR="00FC4DB4" w:rsidRPr="00425000" w:rsidRDefault="00823D3E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Critical</w:t>
            </w:r>
            <w:r w:rsidR="00831754" w:rsidRPr="004250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Thinking</w:t>
            </w:r>
          </w:p>
          <w:p w14:paraId="07B4A2B3" w14:textId="5CCAB916" w:rsidR="00972514" w:rsidRPr="00425000" w:rsidRDefault="00972514" w:rsidP="00A70CF3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8" w:firstLine="0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Collaboration</w:t>
            </w:r>
          </w:p>
        </w:tc>
      </w:tr>
    </w:tbl>
    <w:p w14:paraId="1C7EB230" w14:textId="77777777" w:rsidR="005E3395" w:rsidRPr="00425000" w:rsidRDefault="005E3395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18"/>
          <w:szCs w:val="18"/>
        </w:rPr>
        <w:br w:type="page"/>
      </w:r>
    </w:p>
    <w:p w14:paraId="1E2241CB" w14:textId="77777777" w:rsidR="005E3395" w:rsidRPr="00425000" w:rsidRDefault="005E3395" w:rsidP="00764CDC">
      <w:pPr>
        <w:spacing w:line="360" w:lineRule="auto"/>
        <w:rPr>
          <w:rFonts w:ascii="Calibri" w:hAnsi="Calibri" w:cs="Calibri"/>
          <w:sz w:val="2"/>
          <w:szCs w:val="2"/>
        </w:rPr>
      </w:pPr>
    </w:p>
    <w:p w14:paraId="379891E4" w14:textId="1FEB2F34" w:rsidR="003E0295" w:rsidRPr="00425000" w:rsidRDefault="00000000" w:rsidP="00C1153D">
      <w:pPr>
        <w:pStyle w:val="Heading1"/>
        <w:tabs>
          <w:tab w:val="left" w:pos="450"/>
        </w:tabs>
        <w:spacing w:after="80" w:line="276" w:lineRule="auto"/>
        <w:ind w:left="187" w:hanging="187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425000">
            <w:rPr>
              <w:rFonts w:ascii="Calibri" w:hAnsi="Calibri" w:cs="Calibri"/>
              <w:sz w:val="22"/>
              <w:szCs w:val="22"/>
            </w:rPr>
            <w:t>Experience</w:t>
          </w:r>
        </w:sdtContent>
      </w:sdt>
    </w:p>
    <w:tbl>
      <w:tblPr>
        <w:tblW w:w="5079" w:type="pct"/>
        <w:tblInd w:w="-90" w:type="dxa"/>
        <w:tblBorders>
          <w:top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0C2D85" w:rsidRPr="00425000" w14:paraId="0A4EBF4B" w14:textId="77777777" w:rsidTr="00957145">
        <w:trPr>
          <w:trHeight w:val="216"/>
        </w:trPr>
        <w:tc>
          <w:tcPr>
            <w:tcW w:w="7482" w:type="dxa"/>
          </w:tcPr>
          <w:p w14:paraId="3938E03A" w14:textId="17BED5C1" w:rsidR="000C2D85" w:rsidRPr="00425000" w:rsidRDefault="000C2D85" w:rsidP="00957145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Development Engineer 3</w:t>
            </w:r>
            <w:r w:rsidRPr="00425000">
              <w:rPr>
                <w:rFonts w:ascii="Calibri" w:hAnsi="Calibri" w:cs="Calibri"/>
                <w:sz w:val="21"/>
                <w:szCs w:val="21"/>
              </w:rPr>
              <w:t>,</w:t>
            </w:r>
          </w:p>
          <w:p w14:paraId="55FEF58C" w14:textId="6029DF00" w:rsidR="000C2D85" w:rsidRPr="00425000" w:rsidRDefault="000C2D85" w:rsidP="00957145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Comcast India Engineering Center</w:t>
            </w:r>
            <w:r w:rsidRPr="00425000">
              <w:rPr>
                <w:rFonts w:ascii="Calibri" w:hAnsi="Calibri" w:cs="Calibri"/>
                <w:sz w:val="21"/>
                <w:szCs w:val="21"/>
              </w:rPr>
              <w:t>, Chennai.</w:t>
            </w:r>
          </w:p>
        </w:tc>
        <w:tc>
          <w:tcPr>
            <w:tcW w:w="2418" w:type="dxa"/>
            <w:vAlign w:val="center"/>
          </w:tcPr>
          <w:p w14:paraId="311EEBF4" w14:textId="042A6FE0" w:rsidR="000C2D85" w:rsidRPr="00425000" w:rsidRDefault="000C2D85" w:rsidP="00957145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07/202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– </w:t>
            </w:r>
            <w:r>
              <w:rPr>
                <w:rFonts w:ascii="Calibri" w:hAnsi="Calibri" w:cs="Calibri"/>
                <w:sz w:val="18"/>
                <w:szCs w:val="18"/>
              </w:rPr>
              <w:t>Present</w:t>
            </w:r>
          </w:p>
        </w:tc>
      </w:tr>
      <w:tr w:rsidR="000C2D85" w:rsidRPr="00425000" w14:paraId="074566D8" w14:textId="77777777" w:rsidTr="00957145">
        <w:trPr>
          <w:trHeight w:val="20"/>
        </w:trPr>
        <w:tc>
          <w:tcPr>
            <w:tcW w:w="9900" w:type="dxa"/>
            <w:gridSpan w:val="2"/>
          </w:tcPr>
          <w:p w14:paraId="2E65322E" w14:textId="7808C8D3" w:rsidR="00981F7A" w:rsidRDefault="00981F7A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981F7A">
              <w:rPr>
                <w:rFonts w:ascii="Calibri" w:hAnsi="Calibri" w:cs="Calibri"/>
                <w:sz w:val="18"/>
                <w:szCs w:val="18"/>
              </w:rPr>
              <w:t xml:space="preserve">Engineered </w:t>
            </w:r>
            <w:r w:rsidRPr="00981F7A">
              <w:rPr>
                <w:rFonts w:ascii="Calibri" w:hAnsi="Calibri" w:cs="Calibri"/>
                <w:b/>
                <w:bCs/>
                <w:sz w:val="18"/>
                <w:szCs w:val="18"/>
              </w:rPr>
              <w:t>orchestration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981F7A">
              <w:rPr>
                <w:rFonts w:ascii="Calibri" w:hAnsi="Calibri" w:cs="Calibri"/>
                <w:b/>
                <w:bCs/>
                <w:sz w:val="18"/>
                <w:szCs w:val="18"/>
              </w:rPr>
              <w:t>configuration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, and </w:t>
            </w:r>
            <w:r w:rsidRPr="00981F7A">
              <w:rPr>
                <w:rFonts w:ascii="Calibri" w:hAnsi="Calibri" w:cs="Calibri"/>
                <w:b/>
                <w:bCs/>
                <w:sz w:val="18"/>
                <w:szCs w:val="18"/>
              </w:rPr>
              <w:t>content feed tools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for </w:t>
            </w:r>
            <w:r w:rsidRPr="00981F7A">
              <w:rPr>
                <w:rFonts w:ascii="Calibri" w:hAnsi="Calibri" w:cs="Calibri"/>
                <w:b/>
                <w:bCs/>
                <w:sz w:val="18"/>
                <w:szCs w:val="18"/>
              </w:rPr>
              <w:t>linear channels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, optimizing end-to-end content delivery pipelines and automating critical </w:t>
            </w:r>
            <w:r w:rsidRPr="00981F7A">
              <w:rPr>
                <w:rFonts w:ascii="Calibri" w:hAnsi="Calibri" w:cs="Calibri"/>
                <w:b/>
                <w:bCs/>
                <w:sz w:val="18"/>
                <w:szCs w:val="18"/>
              </w:rPr>
              <w:t>broadcast workflows</w:t>
            </w:r>
          </w:p>
          <w:p w14:paraId="0D302834" w14:textId="361E16B8" w:rsidR="00981F7A" w:rsidRDefault="00981F7A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981F7A">
              <w:rPr>
                <w:rFonts w:ascii="Calibri" w:hAnsi="Calibri" w:cs="Calibri"/>
                <w:sz w:val="18"/>
                <w:szCs w:val="18"/>
              </w:rPr>
              <w:t xml:space="preserve">Delivered scalable, globally distributed features—including </w:t>
            </w:r>
            <w:r w:rsidRPr="00F41C19">
              <w:rPr>
                <w:rFonts w:ascii="Calibri" w:hAnsi="Calibri" w:cs="Calibri"/>
                <w:b/>
                <w:bCs/>
                <w:sz w:val="18"/>
                <w:szCs w:val="18"/>
              </w:rPr>
              <w:t>Chile Open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F41C19">
              <w:rPr>
                <w:rFonts w:ascii="Calibri" w:hAnsi="Calibri" w:cs="Calibri"/>
                <w:b/>
                <w:bCs/>
                <w:sz w:val="18"/>
                <w:szCs w:val="18"/>
              </w:rPr>
              <w:t>ATP/WTA Sports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—integrating </w:t>
            </w:r>
            <w:r w:rsidRPr="00F41C19">
              <w:rPr>
                <w:rFonts w:ascii="Calibri" w:hAnsi="Calibri" w:cs="Calibri"/>
                <w:b/>
                <w:bCs/>
                <w:sz w:val="18"/>
                <w:szCs w:val="18"/>
              </w:rPr>
              <w:t>dynamic reporting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F41C19">
              <w:rPr>
                <w:rFonts w:ascii="Calibri" w:hAnsi="Calibri" w:cs="Calibri"/>
                <w:b/>
                <w:bCs/>
                <w:sz w:val="18"/>
                <w:szCs w:val="18"/>
              </w:rPr>
              <w:t>DRM systems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to enhance platform robustness and meet stringent </w:t>
            </w:r>
            <w:r w:rsidRPr="001A4A81">
              <w:rPr>
                <w:rFonts w:ascii="Calibri" w:hAnsi="Calibri" w:cs="Calibri"/>
                <w:b/>
                <w:bCs/>
                <w:sz w:val="18"/>
                <w:szCs w:val="18"/>
              </w:rPr>
              <w:t>SLAs under tight deadlines</w:t>
            </w:r>
          </w:p>
          <w:p w14:paraId="1531BEF7" w14:textId="1BCD6A0B" w:rsidR="00981F7A" w:rsidRDefault="00981F7A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981F7A">
              <w:rPr>
                <w:rFonts w:ascii="Calibri" w:hAnsi="Calibri" w:cs="Calibri"/>
                <w:sz w:val="18"/>
                <w:szCs w:val="18"/>
              </w:rPr>
              <w:t xml:space="preserve">Architected </w:t>
            </w:r>
            <w:r w:rsidRPr="00CB5B7E">
              <w:rPr>
                <w:rFonts w:ascii="Calibri" w:hAnsi="Calibri" w:cs="Calibri"/>
                <w:b/>
                <w:bCs/>
                <w:sz w:val="18"/>
                <w:szCs w:val="18"/>
              </w:rPr>
              <w:t>cost-effective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CB5B7E">
              <w:rPr>
                <w:rFonts w:ascii="Calibri" w:hAnsi="Calibri" w:cs="Calibri"/>
                <w:b/>
                <w:bCs/>
                <w:sz w:val="18"/>
                <w:szCs w:val="18"/>
              </w:rPr>
              <w:t>revenue-optimized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streaming workflows and </w:t>
            </w:r>
            <w:r w:rsidRPr="00CB5B7E">
              <w:rPr>
                <w:rFonts w:ascii="Calibri" w:hAnsi="Calibri" w:cs="Calibri"/>
                <w:b/>
                <w:bCs/>
                <w:sz w:val="18"/>
                <w:szCs w:val="18"/>
              </w:rPr>
              <w:t>SCTE-35 ad insertion pipelines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, reducing infrastructure spend by 30%, increasing ad monetization by 20%, and </w:t>
            </w:r>
            <w:r w:rsidRPr="00CB5B7E">
              <w:rPr>
                <w:rFonts w:ascii="Calibri" w:hAnsi="Calibri" w:cs="Calibri"/>
                <w:b/>
                <w:bCs/>
                <w:sz w:val="18"/>
                <w:szCs w:val="18"/>
              </w:rPr>
              <w:t>boosting UI</w:t>
            </w:r>
            <w:r w:rsidRPr="00981F7A">
              <w:rPr>
                <w:rFonts w:ascii="Calibri" w:hAnsi="Calibri" w:cs="Calibri"/>
                <w:sz w:val="18"/>
                <w:szCs w:val="18"/>
              </w:rPr>
              <w:t xml:space="preserve"> performance metrics by 50%</w:t>
            </w:r>
          </w:p>
          <w:p w14:paraId="1ACF5BF5" w14:textId="28826B90" w:rsidR="003B0E58" w:rsidRDefault="003B0E58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3B0E58">
              <w:rPr>
                <w:rFonts w:ascii="Calibri" w:hAnsi="Calibri" w:cs="Calibri"/>
                <w:sz w:val="18"/>
                <w:szCs w:val="18"/>
              </w:rPr>
              <w:t xml:space="preserve">Led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production support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efforts and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cross-functional collaboration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to resolve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high-priority system issues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and drive integration of core platform components,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ensuring stability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continuity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across critical services</w:t>
            </w:r>
          </w:p>
          <w:p w14:paraId="0823C910" w14:textId="77777777" w:rsidR="003B0E58" w:rsidRDefault="003B0E58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3B0E58">
              <w:rPr>
                <w:rFonts w:ascii="Calibri" w:hAnsi="Calibri" w:cs="Calibri"/>
                <w:sz w:val="18"/>
                <w:szCs w:val="18"/>
              </w:rPr>
              <w:t xml:space="preserve">Mentored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interns and junior </w:t>
            </w:r>
            <w:r w:rsidRPr="00425593">
              <w:rPr>
                <w:rFonts w:ascii="Calibri" w:hAnsi="Calibri" w:cs="Calibri"/>
                <w:sz w:val="18"/>
                <w:szCs w:val="18"/>
              </w:rPr>
              <w:t>engineers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, fostering a culture of learning and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collaboration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while supporting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team growth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603D8B">
              <w:rPr>
                <w:rFonts w:ascii="Calibri" w:hAnsi="Calibri" w:cs="Calibri"/>
                <w:b/>
                <w:bCs/>
                <w:sz w:val="18"/>
                <w:szCs w:val="18"/>
              </w:rPr>
              <w:t>technical development</w:t>
            </w:r>
          </w:p>
          <w:p w14:paraId="63030E38" w14:textId="0F55E641" w:rsidR="003B0E58" w:rsidRPr="003B0E58" w:rsidRDefault="003B0E58" w:rsidP="003B0E58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3B0E58">
              <w:rPr>
                <w:rFonts w:ascii="Calibri" w:hAnsi="Calibri" w:cs="Calibri"/>
                <w:sz w:val="18"/>
                <w:szCs w:val="18"/>
              </w:rPr>
              <w:t xml:space="preserve">Strengthened technical depth through certifications in Node.js </w:t>
            </w:r>
            <w:r w:rsidRPr="002F4BB0">
              <w:rPr>
                <w:rFonts w:ascii="Calibri" w:hAnsi="Calibri" w:cs="Calibri"/>
                <w:b/>
                <w:bCs/>
                <w:sz w:val="18"/>
                <w:szCs w:val="18"/>
              </w:rPr>
              <w:t>Design Patterns</w:t>
            </w:r>
            <w:r w:rsidR="002F4BB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2F4BB0" w:rsidRPr="002F4BB0">
              <w:rPr>
                <w:rFonts w:ascii="Calibri" w:hAnsi="Calibri" w:cs="Calibri"/>
                <w:b/>
                <w:bCs/>
                <w:sz w:val="18"/>
                <w:szCs w:val="18"/>
              </w:rPr>
              <w:t>Microservices</w:t>
            </w:r>
            <w:r w:rsidRPr="003B0E58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2F4BB0">
              <w:rPr>
                <w:rFonts w:ascii="Calibri" w:hAnsi="Calibri" w:cs="Calibri"/>
                <w:b/>
                <w:bCs/>
                <w:sz w:val="18"/>
                <w:szCs w:val="18"/>
              </w:rPr>
              <w:t>Apache Kafka</w:t>
            </w:r>
            <w:r w:rsidRPr="003B0E58">
              <w:rPr>
                <w:rFonts w:ascii="Calibri" w:hAnsi="Calibri" w:cs="Calibri"/>
                <w:sz w:val="18"/>
                <w:szCs w:val="18"/>
              </w:rPr>
              <w:t>, applying knowledge to enhance service architecture and delivery impact</w:t>
            </w:r>
          </w:p>
        </w:tc>
      </w:tr>
    </w:tbl>
    <w:p w14:paraId="61693CEC" w14:textId="11C7CE0F" w:rsidR="00FA2038" w:rsidRPr="00425000" w:rsidRDefault="000C2D85" w:rsidP="00C1153D">
      <w:pPr>
        <w:spacing w:line="276" w:lineRule="auto"/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"/>
          <w:szCs w:val="2"/>
        </w:rPr>
        <w:br/>
      </w:r>
    </w:p>
    <w:tbl>
      <w:tblPr>
        <w:tblW w:w="5079" w:type="pct"/>
        <w:tblInd w:w="-90" w:type="dxa"/>
        <w:tblBorders>
          <w:top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82"/>
        <w:gridCol w:w="2418"/>
      </w:tblGrid>
      <w:tr w:rsidR="003E0295" w:rsidRPr="00425000" w14:paraId="26BFD15D" w14:textId="77777777" w:rsidTr="007829EE">
        <w:trPr>
          <w:trHeight w:val="216"/>
        </w:trPr>
        <w:tc>
          <w:tcPr>
            <w:tcW w:w="7482" w:type="dxa"/>
          </w:tcPr>
          <w:p w14:paraId="73219C16" w14:textId="39342CBD" w:rsidR="003E0295" w:rsidRPr="00425000" w:rsidRDefault="0002117C" w:rsidP="00C1153D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Senior</w:t>
            </w:r>
            <w:r w:rsidR="00FD0AC7" w:rsidRPr="00425000">
              <w:rPr>
                <w:rFonts w:ascii="Calibri" w:hAnsi="Calibri" w:cs="Calibri"/>
                <w:sz w:val="21"/>
                <w:szCs w:val="21"/>
              </w:rPr>
              <w:t xml:space="preserve"> Software</w:t>
            </w:r>
            <w:r w:rsidRPr="00425000">
              <w:rPr>
                <w:rFonts w:ascii="Calibri" w:hAnsi="Calibri" w:cs="Calibri"/>
                <w:sz w:val="21"/>
                <w:szCs w:val="21"/>
              </w:rPr>
              <w:t xml:space="preserve"> Engineer</w:t>
            </w:r>
            <w:r w:rsidR="003E0295" w:rsidRPr="00425000">
              <w:rPr>
                <w:rFonts w:ascii="Calibri" w:hAnsi="Calibri" w:cs="Calibri"/>
                <w:sz w:val="21"/>
                <w:szCs w:val="21"/>
              </w:rPr>
              <w:t>,</w:t>
            </w:r>
          </w:p>
          <w:p w14:paraId="6B6DE409" w14:textId="070AE5E3" w:rsidR="003E0295" w:rsidRPr="00425000" w:rsidRDefault="00694D5D" w:rsidP="00C1153D">
            <w:pPr>
              <w:pStyle w:val="Heading2"/>
              <w:spacing w:line="276" w:lineRule="auto"/>
              <w:ind w:left="186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Samsung Electronics America</w:t>
            </w:r>
            <w:r w:rsidR="0002117C" w:rsidRPr="00425000">
              <w:rPr>
                <w:rFonts w:ascii="Calibri" w:hAnsi="Calibri" w:cs="Calibri"/>
                <w:sz w:val="21"/>
                <w:szCs w:val="21"/>
              </w:rPr>
              <w:t>, Chennai</w:t>
            </w:r>
            <w:r w:rsidR="007A2515" w:rsidRPr="00425000">
              <w:rPr>
                <w:rFonts w:ascii="Calibri" w:hAnsi="Calibri" w:cs="Calibri"/>
                <w:sz w:val="21"/>
                <w:szCs w:val="21"/>
              </w:rPr>
              <w:t>.</w:t>
            </w:r>
            <w:r w:rsidR="00E301E9" w:rsidRPr="00425000">
              <w:rPr>
                <w:rFonts w:ascii="Calibri" w:hAnsi="Calibri" w:cs="Calibri"/>
                <w:sz w:val="21"/>
                <w:szCs w:val="21"/>
              </w:rPr>
              <w:br/>
            </w:r>
            <w:r w:rsidR="001F195C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Payroll</w:t>
            </w:r>
            <w:r w:rsidR="00E301E9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: </w:t>
            </w:r>
            <w:proofErr w:type="spellStart"/>
            <w:r w:rsidR="006C1B9B"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A</w:t>
            </w:r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ltimetrik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india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>pvt</w:t>
            </w:r>
            <w:proofErr w:type="spellEnd"/>
            <w:r w:rsidRPr="00425000">
              <w:rPr>
                <w:rFonts w:ascii="Calibri" w:hAnsi="Calibri" w:cs="Calibri"/>
                <w:b w:val="0"/>
                <w:bCs/>
                <w:sz w:val="18"/>
                <w:szCs w:val="18"/>
              </w:rPr>
              <w:t xml:space="preserve"> ltd</w:t>
            </w:r>
          </w:p>
        </w:tc>
        <w:tc>
          <w:tcPr>
            <w:tcW w:w="2418" w:type="dxa"/>
            <w:vAlign w:val="center"/>
          </w:tcPr>
          <w:p w14:paraId="71D22AC6" w14:textId="489EFA15" w:rsidR="003E0295" w:rsidRPr="00425000" w:rsidRDefault="00E51290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07</w:t>
            </w:r>
            <w:r w:rsidR="003E0295" w:rsidRPr="00425000">
              <w:rPr>
                <w:rFonts w:ascii="Calibri" w:hAnsi="Calibri" w:cs="Calibri"/>
                <w:sz w:val="18"/>
                <w:szCs w:val="18"/>
              </w:rPr>
              <w:t>/202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3</w:t>
            </w:r>
            <w:r w:rsidR="0035758A" w:rsidRPr="00425000">
              <w:rPr>
                <w:rFonts w:ascii="Calibri" w:hAnsi="Calibri" w:cs="Calibri"/>
                <w:sz w:val="18"/>
                <w:szCs w:val="18"/>
              </w:rPr>
              <w:t xml:space="preserve"> – </w:t>
            </w:r>
            <w:r w:rsidR="00BA4C7A" w:rsidRPr="00425000">
              <w:rPr>
                <w:rFonts w:ascii="Calibri" w:hAnsi="Calibri" w:cs="Calibri"/>
                <w:sz w:val="18"/>
                <w:szCs w:val="18"/>
              </w:rPr>
              <w:t>05/2024</w:t>
            </w:r>
          </w:p>
        </w:tc>
      </w:tr>
      <w:tr w:rsidR="003E0295" w:rsidRPr="00425000" w14:paraId="1A44DDC8" w14:textId="77777777" w:rsidTr="007829EE">
        <w:trPr>
          <w:trHeight w:val="20"/>
        </w:trPr>
        <w:tc>
          <w:tcPr>
            <w:tcW w:w="9900" w:type="dxa"/>
            <w:gridSpan w:val="2"/>
          </w:tcPr>
          <w:p w14:paraId="71933368" w14:textId="5F76C627" w:rsidR="006B4B33" w:rsidRPr="00425000" w:rsidRDefault="00415805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Enhanced system efficiency and performance:</w:t>
            </w:r>
          </w:p>
          <w:p w14:paraId="0D5FE78D" w14:textId="30A77C9C" w:rsidR="00415805" w:rsidRPr="00425000" w:rsidRDefault="001F0299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Optimized KeyDB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cache invalidation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leading to a significant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CPU improvement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resulting in a 20%</w:t>
            </w:r>
            <w:r w:rsidR="00415805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9010879" w14:textId="5432E54F" w:rsidR="00FE5101" w:rsidRPr="00425000" w:rsidRDefault="00570FB3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Achieved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20% boost in response time</w:t>
            </w:r>
            <w:r w:rsidR="004A7D09"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, 25% decrease in latency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15% improvement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in customer satisfaction by optimizing Samsung eCommerce APIs.</w:t>
            </w:r>
          </w:p>
          <w:p w14:paraId="15B03F45" w14:textId="284072E8" w:rsidR="000A1D72" w:rsidRPr="00425000" w:rsidRDefault="001A4BB3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Increased scalability and responsiveness</w:t>
            </w:r>
            <w:r w:rsidR="000A1D72" w:rsidRPr="00425000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7516B970" w14:textId="3D30CE03" w:rsidR="000A1D72" w:rsidRPr="00425000" w:rsidRDefault="001A4BB3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Led the development of Edge caching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Akamai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Node.js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achieving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30% faster response time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70% resource optimization</w:t>
            </w:r>
            <w:r w:rsidR="000A1D72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2B30B4D" w14:textId="77777777" w:rsidR="00C83446" w:rsidRPr="00425000" w:rsidRDefault="001C7B71" w:rsidP="00C1153D">
            <w:pPr>
              <w:pStyle w:val="ListParagraph"/>
              <w:spacing w:line="276" w:lineRule="auto"/>
              <w:ind w:left="186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Improved development practices:</w:t>
            </w:r>
          </w:p>
          <w:p w14:paraId="6BBAD185" w14:textId="77777777" w:rsidR="00C83446" w:rsidRPr="00425000" w:rsidRDefault="00C83446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Mentored developers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on best practices and conducted regular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code reviews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EA8F8" w14:textId="4580A589" w:rsidR="00C83446" w:rsidRPr="00425000" w:rsidRDefault="00C412D4" w:rsidP="00C1153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905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Provided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production support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maintaining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99.9% uptime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for critical systems</w:t>
            </w:r>
            <w:r w:rsidR="00C83446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5E6ACEE" w14:textId="4CA98D24" w:rsidR="001E693A" w:rsidRPr="00425000" w:rsidRDefault="001E693A" w:rsidP="00C1153D">
      <w:pPr>
        <w:spacing w:line="276" w:lineRule="auto"/>
        <w:rPr>
          <w:rFonts w:ascii="Calibri" w:hAnsi="Calibri" w:cs="Calibri"/>
          <w:b/>
          <w:sz w:val="2"/>
          <w:szCs w:val="2"/>
        </w:rPr>
      </w:pPr>
    </w:p>
    <w:tbl>
      <w:tblPr>
        <w:tblW w:w="5079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93"/>
        <w:gridCol w:w="2507"/>
      </w:tblGrid>
      <w:tr w:rsidR="001E693A" w:rsidRPr="00425000" w14:paraId="631B5C46" w14:textId="77777777" w:rsidTr="003103CC">
        <w:trPr>
          <w:trHeight w:val="216"/>
        </w:trPr>
        <w:tc>
          <w:tcPr>
            <w:tcW w:w="7393" w:type="dxa"/>
          </w:tcPr>
          <w:p w14:paraId="0D851A9A" w14:textId="77777777" w:rsidR="001E693A" w:rsidRPr="00425000" w:rsidRDefault="001E693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Associate Consultant,</w:t>
            </w:r>
          </w:p>
          <w:p w14:paraId="465A4E40" w14:textId="77777777" w:rsidR="001E693A" w:rsidRPr="00425000" w:rsidRDefault="001E693A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t>Intellect Design Arena, Chennai.</w:t>
            </w:r>
          </w:p>
        </w:tc>
        <w:tc>
          <w:tcPr>
            <w:tcW w:w="2507" w:type="dxa"/>
            <w:vAlign w:val="center"/>
          </w:tcPr>
          <w:p w14:paraId="1178D1F5" w14:textId="77777777" w:rsidR="001E693A" w:rsidRPr="00425000" w:rsidRDefault="001E693A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04/2021 – 07/2023</w:t>
            </w:r>
          </w:p>
        </w:tc>
      </w:tr>
      <w:tr w:rsidR="001E693A" w:rsidRPr="00425000" w14:paraId="7C14FFE2" w14:textId="77777777" w:rsidTr="003103CC">
        <w:trPr>
          <w:trHeight w:val="216"/>
        </w:trPr>
        <w:tc>
          <w:tcPr>
            <w:tcW w:w="9900" w:type="dxa"/>
            <w:gridSpan w:val="2"/>
            <w:tcBorders>
              <w:bottom w:val="nil"/>
            </w:tcBorders>
          </w:tcPr>
          <w:p w14:paraId="5C4AB4E4" w14:textId="23216327" w:rsidR="001E693A" w:rsidRPr="00425000" w:rsidRDefault="00263C0B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Received "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GEM of the Month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" award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twice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for innovative solutions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6811281C" w14:textId="24BF88F2" w:rsidR="0016445F" w:rsidRPr="00425000" w:rsidRDefault="00490023" w:rsidP="00C1153D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Implemented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WebSocket notification system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reducing DB load by 70%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enabling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real-time updates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resulting in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25% increase in user engagement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E259A57" w14:textId="3E4A6C54" w:rsidR="002C02AE" w:rsidRPr="00425000" w:rsidRDefault="00F970D7" w:rsidP="00C1153D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Built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centralized UI library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increasing development speed by 40%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reducing UI-related bugs</w:t>
            </w:r>
            <w:r w:rsidR="002C02A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EF0EBB" w14:textId="570FEF20" w:rsidR="002C02AE" w:rsidRPr="00425000" w:rsidRDefault="002C02AE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Developed a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Micro Front-End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Architecture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Vue.js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enhancing performance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scalability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71A2565" w14:textId="111FE653" w:rsidR="00C1153D" w:rsidRDefault="00C1153D" w:rsidP="00C1153D">
      <w:pPr>
        <w:spacing w:line="276" w:lineRule="auto"/>
        <w:rPr>
          <w:rFonts w:ascii="Calibri" w:hAnsi="Calibri" w:cs="Calibri"/>
          <w:sz w:val="2"/>
          <w:szCs w:val="2"/>
        </w:rPr>
      </w:pPr>
    </w:p>
    <w:p w14:paraId="5070C419" w14:textId="371C663B" w:rsidR="009044CC" w:rsidRPr="00425000" w:rsidRDefault="00C1153D" w:rsidP="00C1153D">
      <w:pPr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"/>
          <w:szCs w:val="2"/>
        </w:rPr>
        <w:br w:type="page"/>
      </w:r>
    </w:p>
    <w:tbl>
      <w:tblPr>
        <w:tblW w:w="5099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638"/>
        <w:gridCol w:w="2301"/>
      </w:tblGrid>
      <w:tr w:rsidR="00651D2C" w:rsidRPr="00425000" w14:paraId="6B1D069C" w14:textId="77777777" w:rsidTr="00E020CB">
        <w:trPr>
          <w:trHeight w:val="267"/>
        </w:trPr>
        <w:tc>
          <w:tcPr>
            <w:tcW w:w="763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425000" w:rsidRDefault="00651D2C" w:rsidP="00C1153D">
            <w:pPr>
              <w:pStyle w:val="Heading2"/>
              <w:spacing w:line="276" w:lineRule="auto"/>
              <w:ind w:left="259"/>
              <w:rPr>
                <w:rFonts w:ascii="Calibri" w:hAnsi="Calibri" w:cs="Calibri"/>
                <w:sz w:val="21"/>
                <w:szCs w:val="21"/>
              </w:rPr>
            </w:pPr>
            <w:r w:rsidRPr="00425000">
              <w:rPr>
                <w:rFonts w:ascii="Calibri" w:hAnsi="Calibri" w:cs="Calibri"/>
                <w:sz w:val="21"/>
                <w:szCs w:val="21"/>
              </w:rPr>
              <w:lastRenderedPageBreak/>
              <w:t>Software Engineer,</w:t>
            </w:r>
          </w:p>
          <w:p w14:paraId="623CE4D9" w14:textId="1FA50E12" w:rsidR="00651D2C" w:rsidRPr="00425000" w:rsidRDefault="00651D2C" w:rsidP="00C1153D">
            <w:pPr>
              <w:pStyle w:val="Location"/>
              <w:spacing w:line="276" w:lineRule="auto"/>
              <w:ind w:left="25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25000">
              <w:rPr>
                <w:rFonts w:ascii="Calibri" w:hAnsi="Calibri" w:cs="Calibri"/>
                <w:sz w:val="18"/>
                <w:szCs w:val="18"/>
              </w:rPr>
              <w:t>GoDB</w:t>
            </w:r>
            <w:proofErr w:type="spellEnd"/>
            <w:r w:rsidRPr="00425000">
              <w:rPr>
                <w:rFonts w:ascii="Calibri" w:hAnsi="Calibri" w:cs="Calibri"/>
                <w:sz w:val="18"/>
                <w:szCs w:val="18"/>
              </w:rPr>
              <w:t xml:space="preserve"> Tech Pvt Ltd, Chennai.</w:t>
            </w:r>
          </w:p>
        </w:tc>
        <w:tc>
          <w:tcPr>
            <w:tcW w:w="23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425000" w:rsidRDefault="00651D2C" w:rsidP="00C1153D">
            <w:pPr>
              <w:pStyle w:val="Dates"/>
              <w:spacing w:line="276" w:lineRule="auto"/>
              <w:ind w:left="360" w:hanging="18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>0</w:t>
            </w:r>
            <w:r w:rsidR="00FC1884" w:rsidRPr="00425000">
              <w:rPr>
                <w:rFonts w:ascii="Calibri" w:hAnsi="Calibri" w:cs="Calibri"/>
                <w:sz w:val="18"/>
                <w:szCs w:val="18"/>
              </w:rPr>
              <w:t>5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/2018 – 04/2021</w:t>
            </w:r>
          </w:p>
        </w:tc>
      </w:tr>
      <w:tr w:rsidR="00651D2C" w:rsidRPr="00425000" w14:paraId="7DB839C3" w14:textId="77777777" w:rsidTr="00E020CB">
        <w:trPr>
          <w:trHeight w:val="24"/>
        </w:trPr>
        <w:tc>
          <w:tcPr>
            <w:tcW w:w="9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64C8D8C0" w:rsidR="00483D2A" w:rsidRPr="00425000" w:rsidRDefault="00184218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Demonstrated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versatility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adaptability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by building full-stack applications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diverse technologies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(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Angular, TypeScript, Node.js, Java Servlet, J2EE, jQuery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)</w:t>
            </w:r>
            <w:r w:rsidR="002046CE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11D3A74" w14:textId="26A16E9D" w:rsidR="00742600" w:rsidRPr="00425000" w:rsidRDefault="000642DF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sz w:val="18"/>
                <w:szCs w:val="18"/>
              </w:rPr>
              <w:t xml:space="preserve">Developed complex applications using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Design Patterns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implemented both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Monolithic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Microservice Architectures</w:t>
            </w:r>
            <w:r w:rsidRPr="00425000">
              <w:rPr>
                <w:rFonts w:ascii="Calibri" w:hAnsi="Calibri" w:cs="Calibri"/>
                <w:sz w:val="18"/>
                <w:szCs w:val="18"/>
              </w:rPr>
              <w:t>, showcasing architectural expertise</w:t>
            </w:r>
            <w:r w:rsidR="008C1C81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40BA4A5" w14:textId="77777777" w:rsidR="00742600" w:rsidRPr="00425000" w:rsidRDefault="0006367F" w:rsidP="00C1153D">
            <w:pPr>
              <w:pStyle w:val="ListParagraph"/>
              <w:spacing w:line="276" w:lineRule="auto"/>
              <w:ind w:left="259" w:firstLine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Trained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mentored</w:t>
            </w:r>
            <w:r w:rsidRPr="00425000">
              <w:rPr>
                <w:rFonts w:ascii="Calibri" w:hAnsi="Calibri" w:cs="Calibri"/>
                <w:sz w:val="18"/>
                <w:szCs w:val="18"/>
              </w:rPr>
              <w:t xml:space="preserve"> junior developers, fostering a collaborative learning environment and </w:t>
            </w:r>
            <w:r w:rsidRPr="00425000">
              <w:rPr>
                <w:rFonts w:ascii="Calibri" w:hAnsi="Calibri" w:cs="Calibri"/>
                <w:b/>
                <w:bCs/>
                <w:sz w:val="18"/>
                <w:szCs w:val="18"/>
              </w:rPr>
              <w:t>solidifying leadership</w:t>
            </w:r>
            <w:r w:rsidR="00587134" w:rsidRPr="0042500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48A55352" w14:textId="11DED3DC" w:rsidR="00300698" w:rsidRPr="00425000" w:rsidRDefault="00000000" w:rsidP="00764CDC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425000">
            <w:rPr>
              <w:rFonts w:ascii="Calibri" w:hAnsi="Calibri" w:cs="Calibri"/>
              <w:sz w:val="22"/>
              <w:szCs w:val="22"/>
            </w:rPr>
            <w:t>Education</w:t>
          </w:r>
        </w:sdtContent>
      </w:sdt>
    </w:p>
    <w:tbl>
      <w:tblPr>
        <w:tblW w:w="5079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900"/>
      </w:tblGrid>
      <w:tr w:rsidR="0055225C" w:rsidRPr="00425000" w14:paraId="7864B51F" w14:textId="77777777" w:rsidTr="00C93438">
        <w:trPr>
          <w:trHeight w:val="837"/>
        </w:trPr>
        <w:tc>
          <w:tcPr>
            <w:tcW w:w="9900" w:type="dxa"/>
          </w:tcPr>
          <w:p w14:paraId="57EA2433" w14:textId="77777777" w:rsidR="0055225C" w:rsidRPr="00425000" w:rsidRDefault="0055225C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sz w:val="18"/>
                <w:szCs w:val="18"/>
              </w:rPr>
              <w:t>B.E. Computer Science and Engineering</w:t>
            </w:r>
            <w:r w:rsidR="00A04EEF" w:rsidRPr="00425000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>Sona College of Technology, Salem, Tamil Nadu</w:t>
            </w:r>
          </w:p>
          <w:p w14:paraId="7728EEF9" w14:textId="2731A9B2" w:rsidR="0027276B" w:rsidRPr="00425000" w:rsidRDefault="003A183A" w:rsidP="00B54724">
            <w:pPr>
              <w:pStyle w:val="Dates"/>
              <w:numPr>
                <w:ilvl w:val="0"/>
                <w:numId w:val="41"/>
              </w:numPr>
              <w:spacing w:line="276" w:lineRule="auto"/>
              <w:ind w:left="259" w:firstLine="0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425000">
              <w:rPr>
                <w:rFonts w:ascii="Calibri" w:hAnsi="Calibri" w:cs="Calibri"/>
                <w:b/>
                <w:sz w:val="18"/>
                <w:szCs w:val="18"/>
              </w:rPr>
              <w:t>Diploma in Computer Engineering</w:t>
            </w:r>
            <w:r w:rsidRPr="00425000">
              <w:rPr>
                <w:rFonts w:ascii="Calibri" w:hAnsi="Calibri" w:cs="Calibri"/>
                <w:bCs/>
                <w:sz w:val="18"/>
                <w:szCs w:val="18"/>
              </w:rPr>
              <w:t>, Thiagarajar Polytechnic College, Salem, Tamil Nadu</w:t>
            </w:r>
          </w:p>
        </w:tc>
      </w:tr>
    </w:tbl>
    <w:p w14:paraId="3F6F1E7A" w14:textId="77777777" w:rsidR="00FE0634" w:rsidRPr="00425000" w:rsidRDefault="00FE0634" w:rsidP="00FE0634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22"/>
          <w:szCs w:val="22"/>
        </w:rPr>
        <w:t>DECLARATION</w:t>
      </w:r>
    </w:p>
    <w:p w14:paraId="0EE5DF57" w14:textId="36B272FE" w:rsidR="00851F7D" w:rsidRPr="00425000" w:rsidRDefault="00FE0634" w:rsidP="00B54724">
      <w:pPr>
        <w:spacing w:line="360" w:lineRule="auto"/>
        <w:ind w:right="-694"/>
        <w:rPr>
          <w:rFonts w:ascii="Calibri" w:hAnsi="Calibri" w:cs="Calibri"/>
          <w:sz w:val="18"/>
          <w:szCs w:val="18"/>
        </w:rPr>
      </w:pPr>
      <w:r w:rsidRPr="00425000">
        <w:rPr>
          <w:rFonts w:ascii="Calibri" w:hAnsi="Calibri" w:cs="Calibri"/>
          <w:sz w:val="18"/>
          <w:szCs w:val="18"/>
        </w:rPr>
        <w:t>I assure you that the information mentioned above is correct to the best of my knowledge and belief</w:t>
      </w:r>
    </w:p>
    <w:sectPr w:rsidR="00851F7D" w:rsidRPr="00425000" w:rsidSect="00543EE4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19409" w14:textId="77777777" w:rsidR="00BA26CA" w:rsidRDefault="00BA26CA" w:rsidP="00580C51">
      <w:r>
        <w:separator/>
      </w:r>
    </w:p>
  </w:endnote>
  <w:endnote w:type="continuationSeparator" w:id="0">
    <w:p w14:paraId="0B8FF5BD" w14:textId="77777777" w:rsidR="00BA26CA" w:rsidRDefault="00BA26CA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46F5" w14:textId="77777777" w:rsidR="00BA26CA" w:rsidRDefault="00BA26CA" w:rsidP="00580C51">
      <w:r>
        <w:separator/>
      </w:r>
    </w:p>
  </w:footnote>
  <w:footnote w:type="continuationSeparator" w:id="0">
    <w:p w14:paraId="736A2459" w14:textId="77777777" w:rsidR="00BA26CA" w:rsidRDefault="00BA26CA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5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7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2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  <w:num w:numId="42" w16cid:durableId="770127037">
    <w:abstractNumId w:val="34"/>
  </w:num>
  <w:num w:numId="43" w16cid:durableId="659385317">
    <w:abstractNumId w:val="34"/>
  </w:num>
  <w:num w:numId="44" w16cid:durableId="1629705754">
    <w:abstractNumId w:val="34"/>
  </w:num>
  <w:num w:numId="45" w16cid:durableId="1540968964">
    <w:abstractNumId w:val="34"/>
  </w:num>
  <w:num w:numId="46" w16cid:durableId="28192379">
    <w:abstractNumId w:val="34"/>
  </w:num>
  <w:num w:numId="47" w16cid:durableId="280918181">
    <w:abstractNumId w:val="34"/>
  </w:num>
  <w:num w:numId="48" w16cid:durableId="4927657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632"/>
    <w:rsid w:val="00027E90"/>
    <w:rsid w:val="00027FDA"/>
    <w:rsid w:val="000309D2"/>
    <w:rsid w:val="00030F9C"/>
    <w:rsid w:val="00031148"/>
    <w:rsid w:val="00031B93"/>
    <w:rsid w:val="00033380"/>
    <w:rsid w:val="00033B36"/>
    <w:rsid w:val="00033D5C"/>
    <w:rsid w:val="00034673"/>
    <w:rsid w:val="00034F0A"/>
    <w:rsid w:val="00035868"/>
    <w:rsid w:val="00036C8E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6367F"/>
    <w:rsid w:val="000642DF"/>
    <w:rsid w:val="00065A54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7706E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1D72"/>
    <w:rsid w:val="000A2C33"/>
    <w:rsid w:val="000A7240"/>
    <w:rsid w:val="000B0EE9"/>
    <w:rsid w:val="000B2660"/>
    <w:rsid w:val="000B34C7"/>
    <w:rsid w:val="000B414D"/>
    <w:rsid w:val="000B4F34"/>
    <w:rsid w:val="000B54A9"/>
    <w:rsid w:val="000B7A9A"/>
    <w:rsid w:val="000C0113"/>
    <w:rsid w:val="000C0B71"/>
    <w:rsid w:val="000C1442"/>
    <w:rsid w:val="000C2D85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03CC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4E7"/>
    <w:rsid w:val="00131956"/>
    <w:rsid w:val="00132763"/>
    <w:rsid w:val="00135244"/>
    <w:rsid w:val="0013567F"/>
    <w:rsid w:val="001356A6"/>
    <w:rsid w:val="00135B5B"/>
    <w:rsid w:val="00136F03"/>
    <w:rsid w:val="00140126"/>
    <w:rsid w:val="00140709"/>
    <w:rsid w:val="00142FE7"/>
    <w:rsid w:val="001448F2"/>
    <w:rsid w:val="00144D8F"/>
    <w:rsid w:val="001461CF"/>
    <w:rsid w:val="00147AB6"/>
    <w:rsid w:val="00147C9D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4818"/>
    <w:rsid w:val="00175AE9"/>
    <w:rsid w:val="0017650F"/>
    <w:rsid w:val="00176917"/>
    <w:rsid w:val="00177AA8"/>
    <w:rsid w:val="00177B9D"/>
    <w:rsid w:val="001800B5"/>
    <w:rsid w:val="001818A7"/>
    <w:rsid w:val="0018226C"/>
    <w:rsid w:val="001823B0"/>
    <w:rsid w:val="00182541"/>
    <w:rsid w:val="001830CD"/>
    <w:rsid w:val="00184218"/>
    <w:rsid w:val="0018423E"/>
    <w:rsid w:val="0019000C"/>
    <w:rsid w:val="00190957"/>
    <w:rsid w:val="00190C92"/>
    <w:rsid w:val="001911BA"/>
    <w:rsid w:val="00191CE8"/>
    <w:rsid w:val="00191F37"/>
    <w:rsid w:val="0019208B"/>
    <w:rsid w:val="001930D8"/>
    <w:rsid w:val="001937E7"/>
    <w:rsid w:val="001938DD"/>
    <w:rsid w:val="001969CE"/>
    <w:rsid w:val="00197DC8"/>
    <w:rsid w:val="001A0772"/>
    <w:rsid w:val="001A1343"/>
    <w:rsid w:val="001A17A1"/>
    <w:rsid w:val="001A1F32"/>
    <w:rsid w:val="001A20FD"/>
    <w:rsid w:val="001A2FCD"/>
    <w:rsid w:val="001A4150"/>
    <w:rsid w:val="001A4296"/>
    <w:rsid w:val="001A44DF"/>
    <w:rsid w:val="001A4A81"/>
    <w:rsid w:val="001A4BB3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1BFC"/>
    <w:rsid w:val="001C2A33"/>
    <w:rsid w:val="001C2D62"/>
    <w:rsid w:val="001C4028"/>
    <w:rsid w:val="001C4EBF"/>
    <w:rsid w:val="001C5D0A"/>
    <w:rsid w:val="001C7B71"/>
    <w:rsid w:val="001D0350"/>
    <w:rsid w:val="001D2CC2"/>
    <w:rsid w:val="001D4E82"/>
    <w:rsid w:val="001D542F"/>
    <w:rsid w:val="001D54CA"/>
    <w:rsid w:val="001D57A4"/>
    <w:rsid w:val="001D5AA2"/>
    <w:rsid w:val="001E0550"/>
    <w:rsid w:val="001E0CA5"/>
    <w:rsid w:val="001E1FCC"/>
    <w:rsid w:val="001E2257"/>
    <w:rsid w:val="001E2DE8"/>
    <w:rsid w:val="001E3B14"/>
    <w:rsid w:val="001E5D4C"/>
    <w:rsid w:val="001E5D62"/>
    <w:rsid w:val="001E693A"/>
    <w:rsid w:val="001E7581"/>
    <w:rsid w:val="001F01BC"/>
    <w:rsid w:val="001F0299"/>
    <w:rsid w:val="001F0888"/>
    <w:rsid w:val="001F098C"/>
    <w:rsid w:val="001F1889"/>
    <w:rsid w:val="001F195C"/>
    <w:rsid w:val="001F2EBF"/>
    <w:rsid w:val="001F397F"/>
    <w:rsid w:val="001F3E6B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1E60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3C0B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6DAE"/>
    <w:rsid w:val="0028784A"/>
    <w:rsid w:val="00290456"/>
    <w:rsid w:val="002911C8"/>
    <w:rsid w:val="00291A98"/>
    <w:rsid w:val="00293695"/>
    <w:rsid w:val="00293B3C"/>
    <w:rsid w:val="00294B4D"/>
    <w:rsid w:val="00297E7D"/>
    <w:rsid w:val="002A0B18"/>
    <w:rsid w:val="002A0F97"/>
    <w:rsid w:val="002A1303"/>
    <w:rsid w:val="002A1585"/>
    <w:rsid w:val="002A2658"/>
    <w:rsid w:val="002A5F67"/>
    <w:rsid w:val="002A6C03"/>
    <w:rsid w:val="002A79C0"/>
    <w:rsid w:val="002B09ED"/>
    <w:rsid w:val="002B155C"/>
    <w:rsid w:val="002B19EE"/>
    <w:rsid w:val="002B341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181"/>
    <w:rsid w:val="002C4CD0"/>
    <w:rsid w:val="002C541F"/>
    <w:rsid w:val="002C5A24"/>
    <w:rsid w:val="002C5CCF"/>
    <w:rsid w:val="002C5DAE"/>
    <w:rsid w:val="002C762F"/>
    <w:rsid w:val="002D10E4"/>
    <w:rsid w:val="002D1591"/>
    <w:rsid w:val="002D2FC0"/>
    <w:rsid w:val="002D3076"/>
    <w:rsid w:val="002D61D3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BB0"/>
    <w:rsid w:val="002F4C98"/>
    <w:rsid w:val="002F6B05"/>
    <w:rsid w:val="002F7703"/>
    <w:rsid w:val="002F7B91"/>
    <w:rsid w:val="00300698"/>
    <w:rsid w:val="00301223"/>
    <w:rsid w:val="00301257"/>
    <w:rsid w:val="00303221"/>
    <w:rsid w:val="00304B0D"/>
    <w:rsid w:val="003055F8"/>
    <w:rsid w:val="00306A87"/>
    <w:rsid w:val="00306C2A"/>
    <w:rsid w:val="00307AC8"/>
    <w:rsid w:val="00307F08"/>
    <w:rsid w:val="003103CC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47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47EC2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434"/>
    <w:rsid w:val="00375877"/>
    <w:rsid w:val="003815AE"/>
    <w:rsid w:val="00383302"/>
    <w:rsid w:val="00383F64"/>
    <w:rsid w:val="00384165"/>
    <w:rsid w:val="0038476F"/>
    <w:rsid w:val="00385A75"/>
    <w:rsid w:val="00390B58"/>
    <w:rsid w:val="00390FCE"/>
    <w:rsid w:val="00391DEC"/>
    <w:rsid w:val="00391F3D"/>
    <w:rsid w:val="0039453B"/>
    <w:rsid w:val="00394753"/>
    <w:rsid w:val="003960CA"/>
    <w:rsid w:val="00396F07"/>
    <w:rsid w:val="0039725E"/>
    <w:rsid w:val="0039777F"/>
    <w:rsid w:val="003A0150"/>
    <w:rsid w:val="003A03BD"/>
    <w:rsid w:val="003A05F8"/>
    <w:rsid w:val="003A183A"/>
    <w:rsid w:val="003A2AA9"/>
    <w:rsid w:val="003A38C2"/>
    <w:rsid w:val="003A3A7F"/>
    <w:rsid w:val="003A46F1"/>
    <w:rsid w:val="003A54AB"/>
    <w:rsid w:val="003A563E"/>
    <w:rsid w:val="003A58F6"/>
    <w:rsid w:val="003A5D13"/>
    <w:rsid w:val="003A5E92"/>
    <w:rsid w:val="003B0E58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59EA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805"/>
    <w:rsid w:val="00415CAF"/>
    <w:rsid w:val="00421C05"/>
    <w:rsid w:val="004226EC"/>
    <w:rsid w:val="00424111"/>
    <w:rsid w:val="00424CB6"/>
    <w:rsid w:val="00425000"/>
    <w:rsid w:val="00425593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08AF"/>
    <w:rsid w:val="00451339"/>
    <w:rsid w:val="00452A67"/>
    <w:rsid w:val="004538FF"/>
    <w:rsid w:val="004575DB"/>
    <w:rsid w:val="0046035B"/>
    <w:rsid w:val="00461058"/>
    <w:rsid w:val="00462D77"/>
    <w:rsid w:val="00463A63"/>
    <w:rsid w:val="00463E2A"/>
    <w:rsid w:val="00464510"/>
    <w:rsid w:val="0047409B"/>
    <w:rsid w:val="004741B6"/>
    <w:rsid w:val="00475438"/>
    <w:rsid w:val="00475BCA"/>
    <w:rsid w:val="004763DC"/>
    <w:rsid w:val="00476E66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023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1C8"/>
    <w:rsid w:val="004A6626"/>
    <w:rsid w:val="004A725C"/>
    <w:rsid w:val="004A7D09"/>
    <w:rsid w:val="004B17C5"/>
    <w:rsid w:val="004B1B31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C6444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356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2937"/>
    <w:rsid w:val="005046CE"/>
    <w:rsid w:val="00505C2C"/>
    <w:rsid w:val="00506BCF"/>
    <w:rsid w:val="00512686"/>
    <w:rsid w:val="005142C7"/>
    <w:rsid w:val="00514AF9"/>
    <w:rsid w:val="00517574"/>
    <w:rsid w:val="0052183D"/>
    <w:rsid w:val="00526A6B"/>
    <w:rsid w:val="00530524"/>
    <w:rsid w:val="005309D3"/>
    <w:rsid w:val="00530E86"/>
    <w:rsid w:val="00530ED2"/>
    <w:rsid w:val="00530F7E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3EE4"/>
    <w:rsid w:val="00544129"/>
    <w:rsid w:val="0054566A"/>
    <w:rsid w:val="00546068"/>
    <w:rsid w:val="0054634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2491"/>
    <w:rsid w:val="00566C5F"/>
    <w:rsid w:val="005675DE"/>
    <w:rsid w:val="00570ACB"/>
    <w:rsid w:val="00570FB3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1238"/>
    <w:rsid w:val="005822E6"/>
    <w:rsid w:val="0058377D"/>
    <w:rsid w:val="00587134"/>
    <w:rsid w:val="005916D4"/>
    <w:rsid w:val="00592CEF"/>
    <w:rsid w:val="0059350B"/>
    <w:rsid w:val="00593D6D"/>
    <w:rsid w:val="00594D5B"/>
    <w:rsid w:val="0059695B"/>
    <w:rsid w:val="00597027"/>
    <w:rsid w:val="0059785F"/>
    <w:rsid w:val="00597B09"/>
    <w:rsid w:val="00597E3F"/>
    <w:rsid w:val="00597FD0"/>
    <w:rsid w:val="005A020B"/>
    <w:rsid w:val="005A1B53"/>
    <w:rsid w:val="005A4A70"/>
    <w:rsid w:val="005A4BB5"/>
    <w:rsid w:val="005A63AD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5CEC"/>
    <w:rsid w:val="005B627E"/>
    <w:rsid w:val="005C0355"/>
    <w:rsid w:val="005C03AF"/>
    <w:rsid w:val="005C09F3"/>
    <w:rsid w:val="005C0E6C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6C3"/>
    <w:rsid w:val="005E2E4F"/>
    <w:rsid w:val="005E3395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3D8B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8F6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128"/>
    <w:rsid w:val="00637A7E"/>
    <w:rsid w:val="006408C3"/>
    <w:rsid w:val="00641198"/>
    <w:rsid w:val="00641419"/>
    <w:rsid w:val="006422C1"/>
    <w:rsid w:val="00643100"/>
    <w:rsid w:val="00643C2F"/>
    <w:rsid w:val="006441AA"/>
    <w:rsid w:val="00645176"/>
    <w:rsid w:val="00646372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04C4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41FE"/>
    <w:rsid w:val="00686F46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007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241B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66F1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999"/>
    <w:rsid w:val="00761CB3"/>
    <w:rsid w:val="007623EE"/>
    <w:rsid w:val="0076320D"/>
    <w:rsid w:val="00764CDC"/>
    <w:rsid w:val="007657EA"/>
    <w:rsid w:val="0076653B"/>
    <w:rsid w:val="00767BB6"/>
    <w:rsid w:val="00773DE8"/>
    <w:rsid w:val="00774461"/>
    <w:rsid w:val="007755FB"/>
    <w:rsid w:val="00777F33"/>
    <w:rsid w:val="00780787"/>
    <w:rsid w:val="00780A45"/>
    <w:rsid w:val="00781E57"/>
    <w:rsid w:val="007825F7"/>
    <w:rsid w:val="007829EE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0E08"/>
    <w:rsid w:val="007A155C"/>
    <w:rsid w:val="007A1D74"/>
    <w:rsid w:val="007A2515"/>
    <w:rsid w:val="007A2F12"/>
    <w:rsid w:val="007A33B7"/>
    <w:rsid w:val="007A3860"/>
    <w:rsid w:val="007A39CC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124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3D34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2637"/>
    <w:rsid w:val="008230F2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6C40"/>
    <w:rsid w:val="00837D91"/>
    <w:rsid w:val="008415FA"/>
    <w:rsid w:val="00842512"/>
    <w:rsid w:val="00843DC8"/>
    <w:rsid w:val="0084599A"/>
    <w:rsid w:val="00845C2C"/>
    <w:rsid w:val="00845DBC"/>
    <w:rsid w:val="008469BF"/>
    <w:rsid w:val="008473CA"/>
    <w:rsid w:val="00851A20"/>
    <w:rsid w:val="00851F7D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1003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38D6"/>
    <w:rsid w:val="00885523"/>
    <w:rsid w:val="008858CC"/>
    <w:rsid w:val="00886291"/>
    <w:rsid w:val="00887712"/>
    <w:rsid w:val="00890C01"/>
    <w:rsid w:val="00891413"/>
    <w:rsid w:val="00892B7A"/>
    <w:rsid w:val="00892D37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282C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8F61E0"/>
    <w:rsid w:val="0090182A"/>
    <w:rsid w:val="0090229B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80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47ADE"/>
    <w:rsid w:val="00951D08"/>
    <w:rsid w:val="00952622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5DC0"/>
    <w:rsid w:val="009660DD"/>
    <w:rsid w:val="00966833"/>
    <w:rsid w:val="009669C6"/>
    <w:rsid w:val="00967305"/>
    <w:rsid w:val="00967890"/>
    <w:rsid w:val="009702C6"/>
    <w:rsid w:val="00972476"/>
    <w:rsid w:val="00972496"/>
    <w:rsid w:val="00972514"/>
    <w:rsid w:val="00974FA5"/>
    <w:rsid w:val="009764D9"/>
    <w:rsid w:val="00976BBA"/>
    <w:rsid w:val="0098024F"/>
    <w:rsid w:val="00981F7A"/>
    <w:rsid w:val="009823A6"/>
    <w:rsid w:val="0098251F"/>
    <w:rsid w:val="00982897"/>
    <w:rsid w:val="00983D70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A7D"/>
    <w:rsid w:val="009C0BEF"/>
    <w:rsid w:val="009C1D3A"/>
    <w:rsid w:val="009C23FB"/>
    <w:rsid w:val="009C258F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377F"/>
    <w:rsid w:val="009D41C0"/>
    <w:rsid w:val="009D4EB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2E7B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28F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0CFD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508A"/>
    <w:rsid w:val="00A664E3"/>
    <w:rsid w:val="00A66970"/>
    <w:rsid w:val="00A707E4"/>
    <w:rsid w:val="00A70CF3"/>
    <w:rsid w:val="00A70D25"/>
    <w:rsid w:val="00A71397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B5B"/>
    <w:rsid w:val="00AA5E14"/>
    <w:rsid w:val="00AA5F52"/>
    <w:rsid w:val="00AA6014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67D1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428A"/>
    <w:rsid w:val="00AC478C"/>
    <w:rsid w:val="00AC7613"/>
    <w:rsid w:val="00AC7B30"/>
    <w:rsid w:val="00AD0226"/>
    <w:rsid w:val="00AD02A2"/>
    <w:rsid w:val="00AD082A"/>
    <w:rsid w:val="00AD0A38"/>
    <w:rsid w:val="00AD0D38"/>
    <w:rsid w:val="00AD158D"/>
    <w:rsid w:val="00AD161A"/>
    <w:rsid w:val="00AD226C"/>
    <w:rsid w:val="00AD2CC5"/>
    <w:rsid w:val="00AD449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2C2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2781E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093B"/>
    <w:rsid w:val="00B41716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24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76153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6CA"/>
    <w:rsid w:val="00BA2D49"/>
    <w:rsid w:val="00BA3223"/>
    <w:rsid w:val="00BA4C7A"/>
    <w:rsid w:val="00BA541A"/>
    <w:rsid w:val="00BA56F3"/>
    <w:rsid w:val="00BA5B88"/>
    <w:rsid w:val="00BA6657"/>
    <w:rsid w:val="00BA7511"/>
    <w:rsid w:val="00BB00C5"/>
    <w:rsid w:val="00BB19A7"/>
    <w:rsid w:val="00BB2B3D"/>
    <w:rsid w:val="00BB33FF"/>
    <w:rsid w:val="00BB3A9C"/>
    <w:rsid w:val="00BC05C7"/>
    <w:rsid w:val="00BC0750"/>
    <w:rsid w:val="00BC1BEA"/>
    <w:rsid w:val="00BC249D"/>
    <w:rsid w:val="00BC2D2B"/>
    <w:rsid w:val="00BC2FE7"/>
    <w:rsid w:val="00BC30D1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D7E3E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E6703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0D2F"/>
    <w:rsid w:val="00C04712"/>
    <w:rsid w:val="00C048B6"/>
    <w:rsid w:val="00C05374"/>
    <w:rsid w:val="00C05444"/>
    <w:rsid w:val="00C069B4"/>
    <w:rsid w:val="00C075C3"/>
    <w:rsid w:val="00C1153D"/>
    <w:rsid w:val="00C115CE"/>
    <w:rsid w:val="00C122DC"/>
    <w:rsid w:val="00C12569"/>
    <w:rsid w:val="00C12872"/>
    <w:rsid w:val="00C13733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2D4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3446"/>
    <w:rsid w:val="00C85DCA"/>
    <w:rsid w:val="00C91F34"/>
    <w:rsid w:val="00C93438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4DEF"/>
    <w:rsid w:val="00CA6134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B5B7E"/>
    <w:rsid w:val="00CC02C0"/>
    <w:rsid w:val="00CC030D"/>
    <w:rsid w:val="00CC0CD7"/>
    <w:rsid w:val="00CC0D73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D5B8A"/>
    <w:rsid w:val="00CE0794"/>
    <w:rsid w:val="00CE0C93"/>
    <w:rsid w:val="00CE1331"/>
    <w:rsid w:val="00CE2175"/>
    <w:rsid w:val="00CE3937"/>
    <w:rsid w:val="00CE3B1A"/>
    <w:rsid w:val="00CE4886"/>
    <w:rsid w:val="00CE6205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2D5E"/>
    <w:rsid w:val="00D145DE"/>
    <w:rsid w:val="00D14C56"/>
    <w:rsid w:val="00D155AE"/>
    <w:rsid w:val="00D200EC"/>
    <w:rsid w:val="00D21FE1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4EA3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072"/>
    <w:rsid w:val="00D86DDD"/>
    <w:rsid w:val="00D872C0"/>
    <w:rsid w:val="00D92074"/>
    <w:rsid w:val="00D92299"/>
    <w:rsid w:val="00D9287E"/>
    <w:rsid w:val="00D92889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5AD"/>
    <w:rsid w:val="00DE4EF5"/>
    <w:rsid w:val="00DE5FBD"/>
    <w:rsid w:val="00DE6F7E"/>
    <w:rsid w:val="00DE7766"/>
    <w:rsid w:val="00DF0A31"/>
    <w:rsid w:val="00DF1F6E"/>
    <w:rsid w:val="00DF2D6D"/>
    <w:rsid w:val="00DF358F"/>
    <w:rsid w:val="00DF415F"/>
    <w:rsid w:val="00DF4401"/>
    <w:rsid w:val="00DF4B4E"/>
    <w:rsid w:val="00DF65E1"/>
    <w:rsid w:val="00DF72C0"/>
    <w:rsid w:val="00E01FB8"/>
    <w:rsid w:val="00E020CB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18BC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284"/>
    <w:rsid w:val="00E30B90"/>
    <w:rsid w:val="00E311A5"/>
    <w:rsid w:val="00E32C02"/>
    <w:rsid w:val="00E33FCE"/>
    <w:rsid w:val="00E3446B"/>
    <w:rsid w:val="00E34AF6"/>
    <w:rsid w:val="00E34F95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098"/>
    <w:rsid w:val="00E55B9A"/>
    <w:rsid w:val="00E55DEF"/>
    <w:rsid w:val="00E56625"/>
    <w:rsid w:val="00E5771A"/>
    <w:rsid w:val="00E57861"/>
    <w:rsid w:val="00E6113C"/>
    <w:rsid w:val="00E61157"/>
    <w:rsid w:val="00E62899"/>
    <w:rsid w:val="00E62AC1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979F3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B86"/>
    <w:rsid w:val="00EC0DAB"/>
    <w:rsid w:val="00EC6B96"/>
    <w:rsid w:val="00EC71D1"/>
    <w:rsid w:val="00ED152F"/>
    <w:rsid w:val="00ED293A"/>
    <w:rsid w:val="00ED49FA"/>
    <w:rsid w:val="00ED5670"/>
    <w:rsid w:val="00ED5B49"/>
    <w:rsid w:val="00ED6901"/>
    <w:rsid w:val="00ED713C"/>
    <w:rsid w:val="00EE0315"/>
    <w:rsid w:val="00EE1376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30B9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8AB"/>
    <w:rsid w:val="00F40F55"/>
    <w:rsid w:val="00F41C19"/>
    <w:rsid w:val="00F42B19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574C5"/>
    <w:rsid w:val="00F60269"/>
    <w:rsid w:val="00F62A10"/>
    <w:rsid w:val="00F634BF"/>
    <w:rsid w:val="00F66F3D"/>
    <w:rsid w:val="00F674E3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093"/>
    <w:rsid w:val="00F876DB"/>
    <w:rsid w:val="00F87E23"/>
    <w:rsid w:val="00F90829"/>
    <w:rsid w:val="00F926B0"/>
    <w:rsid w:val="00F95C0C"/>
    <w:rsid w:val="00F965AE"/>
    <w:rsid w:val="00F965F1"/>
    <w:rsid w:val="00F970D7"/>
    <w:rsid w:val="00F97A85"/>
    <w:rsid w:val="00FA19D5"/>
    <w:rsid w:val="00FA1CB7"/>
    <w:rsid w:val="00FA1F46"/>
    <w:rsid w:val="00FA2038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4C9D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6DA1"/>
    <w:rsid w:val="00FD7535"/>
    <w:rsid w:val="00FE0315"/>
    <w:rsid w:val="00FE0634"/>
    <w:rsid w:val="00FE0B3E"/>
    <w:rsid w:val="00FE3598"/>
    <w:rsid w:val="00FE4835"/>
    <w:rsid w:val="00FE4F7B"/>
    <w:rsid w:val="00FE5101"/>
    <w:rsid w:val="00FE69A5"/>
    <w:rsid w:val="00FE6F59"/>
    <w:rsid w:val="00FE725F"/>
    <w:rsid w:val="00FE77C8"/>
    <w:rsid w:val="00FF0906"/>
    <w:rsid w:val="00FF2956"/>
    <w:rsid w:val="00FF442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038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i@hot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shnubhadr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shnu-raj-sivakum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464FC"/>
    <w:rsid w:val="000615E2"/>
    <w:rsid w:val="00070A82"/>
    <w:rsid w:val="00084E7C"/>
    <w:rsid w:val="00091B6A"/>
    <w:rsid w:val="000C6A8A"/>
    <w:rsid w:val="000E39B8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728E8"/>
    <w:rsid w:val="00290EBC"/>
    <w:rsid w:val="00297E0D"/>
    <w:rsid w:val="002C0EAD"/>
    <w:rsid w:val="002D70A3"/>
    <w:rsid w:val="00310589"/>
    <w:rsid w:val="00310BD0"/>
    <w:rsid w:val="00332C77"/>
    <w:rsid w:val="00336ECB"/>
    <w:rsid w:val="00364A86"/>
    <w:rsid w:val="00396555"/>
    <w:rsid w:val="003C7C50"/>
    <w:rsid w:val="003D2D18"/>
    <w:rsid w:val="004275AA"/>
    <w:rsid w:val="00462D77"/>
    <w:rsid w:val="00495C90"/>
    <w:rsid w:val="004A18D9"/>
    <w:rsid w:val="004B314C"/>
    <w:rsid w:val="004C7597"/>
    <w:rsid w:val="004D3EF7"/>
    <w:rsid w:val="00502D5C"/>
    <w:rsid w:val="00536C5A"/>
    <w:rsid w:val="00545296"/>
    <w:rsid w:val="005832EB"/>
    <w:rsid w:val="005D6191"/>
    <w:rsid w:val="005E7983"/>
    <w:rsid w:val="00607622"/>
    <w:rsid w:val="006172AC"/>
    <w:rsid w:val="00623D61"/>
    <w:rsid w:val="006408C3"/>
    <w:rsid w:val="00645EF5"/>
    <w:rsid w:val="00651520"/>
    <w:rsid w:val="006841FE"/>
    <w:rsid w:val="006C1176"/>
    <w:rsid w:val="006C4DD7"/>
    <w:rsid w:val="00721206"/>
    <w:rsid w:val="00750985"/>
    <w:rsid w:val="007560EB"/>
    <w:rsid w:val="0076636D"/>
    <w:rsid w:val="007A5249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AB3BCA"/>
    <w:rsid w:val="00AF1092"/>
    <w:rsid w:val="00B32206"/>
    <w:rsid w:val="00B3740A"/>
    <w:rsid w:val="00B77CA4"/>
    <w:rsid w:val="00BA3223"/>
    <w:rsid w:val="00BB52B0"/>
    <w:rsid w:val="00C019AC"/>
    <w:rsid w:val="00C13733"/>
    <w:rsid w:val="00C27B56"/>
    <w:rsid w:val="00C82FE0"/>
    <w:rsid w:val="00C93480"/>
    <w:rsid w:val="00CA6134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37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36</cp:revision>
  <cp:lastPrinted>2025-07-27T07:26:00Z</cp:lastPrinted>
  <dcterms:created xsi:type="dcterms:W3CDTF">2025-07-22T09:21:00Z</dcterms:created>
  <dcterms:modified xsi:type="dcterms:W3CDTF">2025-07-27T07:26:00Z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2025-07-22T07:04:00Z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a6f632e3-5299-4fab-9177-d0a4b04542d5</vt:lpwstr>
  </property>
  <property fmtid="{D5CDD505-2E9C-101B-9397-08002B2CF9AE}" pid="9" name="MSIP_Label_7ec73f6c-70eb-4b84-9ffa-39fe698bd292_ContentBits">
    <vt:lpwstr>0</vt:lpwstr>
  </property>
  <property fmtid="{D5CDD505-2E9C-101B-9397-08002B2CF9AE}" pid="10" name="MSIP_Label_7ec73f6c-70eb-4b84-9ffa-39fe698bd292_Tag">
    <vt:lpwstr>50, 0, 1, 1</vt:lpwstr>
  </property>
</Properties>
</file>