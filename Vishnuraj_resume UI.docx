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DD4DD6" w:rsidRDefault="00AF5544" w:rsidP="004F7A90">
      <w:pPr>
        <w:pStyle w:val="ContactInfo"/>
        <w:spacing w:line="360" w:lineRule="auto"/>
        <w:jc w:val="both"/>
        <w:rPr>
          <w:rFonts w:cstheme="minorHAnsi"/>
          <w:sz w:val="40"/>
          <w:szCs w:val="40"/>
          <w:lang w:val="it-IT"/>
        </w:rPr>
      </w:pPr>
      <w:r w:rsidRPr="00DD4DD6">
        <w:rPr>
          <w:rFonts w:cstheme="minorHAnsi"/>
          <w:sz w:val="40"/>
          <w:szCs w:val="40"/>
          <w:lang w:val="it-IT"/>
        </w:rPr>
        <w:t>Vishnuraj</w:t>
      </w:r>
      <w:r w:rsidR="007D7317" w:rsidRPr="00DD4DD6">
        <w:rPr>
          <w:rFonts w:cstheme="minorHAnsi"/>
          <w:sz w:val="40"/>
          <w:szCs w:val="40"/>
          <w:lang w:val="it-IT"/>
        </w:rPr>
        <w:t xml:space="preserve"> P.S.</w:t>
      </w:r>
    </w:p>
    <w:p w14:paraId="436CD98A" w14:textId="5FD9E5DE" w:rsidR="00487E9E" w:rsidRDefault="00487E9E" w:rsidP="004F7A90">
      <w:pPr>
        <w:pStyle w:val="ContactInfo"/>
        <w:spacing w:line="360" w:lineRule="auto"/>
        <w:jc w:val="both"/>
        <w:rPr>
          <w:rFonts w:cstheme="minorHAnsi"/>
          <w:sz w:val="20"/>
          <w:szCs w:val="20"/>
          <w:lang w:val="it-IT"/>
        </w:rPr>
      </w:pPr>
      <w:r>
        <w:rPr>
          <w:rFonts w:cstheme="minorHAnsi"/>
          <w:sz w:val="20"/>
          <w:szCs w:val="20"/>
          <w:lang w:val="it-IT"/>
        </w:rPr>
        <w:t>+91 80153 30617</w:t>
      </w:r>
    </w:p>
    <w:p w14:paraId="29216447" w14:textId="4A6297F8" w:rsidR="00165BAF" w:rsidRDefault="00797C00" w:rsidP="004F7A90">
      <w:pPr>
        <w:pStyle w:val="ContactInfo"/>
        <w:spacing w:line="360" w:lineRule="auto"/>
        <w:jc w:val="both"/>
        <w:rPr>
          <w:rFonts w:cstheme="minorHAnsi"/>
          <w:sz w:val="20"/>
          <w:szCs w:val="20"/>
          <w:lang w:val="it-IT"/>
        </w:rPr>
      </w:pPr>
      <w:r w:rsidRPr="00DD4DD6">
        <w:rPr>
          <w:rFonts w:cstheme="minorHAnsi"/>
          <w:sz w:val="20"/>
          <w:szCs w:val="20"/>
          <w:lang w:val="it-IT"/>
        </w:rPr>
        <w:t>Chennai</w:t>
      </w:r>
      <w:r w:rsidR="004E5CD3" w:rsidRPr="00DD4DD6">
        <w:rPr>
          <w:rFonts w:cstheme="minorHAnsi"/>
          <w:sz w:val="20"/>
          <w:szCs w:val="20"/>
          <w:lang w:val="it-IT"/>
        </w:rPr>
        <w:t>, Tamil Nadu</w:t>
      </w:r>
      <w:r w:rsidR="0059695B" w:rsidRPr="00DD4DD6">
        <w:rPr>
          <w:rFonts w:cstheme="minorHAnsi"/>
          <w:sz w:val="20"/>
          <w:szCs w:val="20"/>
          <w:lang w:val="it-IT"/>
        </w:rPr>
        <w:t>,</w:t>
      </w:r>
      <w:r w:rsidR="00E02A6B" w:rsidRPr="00DD4DD6">
        <w:rPr>
          <w:rFonts w:cstheme="minorHAnsi"/>
          <w:sz w:val="20"/>
          <w:szCs w:val="20"/>
          <w:lang w:val="it-IT"/>
        </w:rPr>
        <w:t xml:space="preserve"> India</w:t>
      </w:r>
    </w:p>
    <w:p w14:paraId="383539D0" w14:textId="5599EEAB" w:rsidR="00BC2D2B" w:rsidRPr="00780787" w:rsidRDefault="00000000" w:rsidP="004F7A9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4F7A9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5C3D91">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DFBC919" w14:textId="2704FF9D" w:rsidR="00EE0315" w:rsidRPr="002A6A96" w:rsidRDefault="002A6A96" w:rsidP="002A6A96">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00DD4DD6" w:rsidRPr="00DD4DD6">
              <w:rPr>
                <w:rFonts w:cstheme="minorHAnsi"/>
                <w:b/>
                <w:bCs/>
                <w:sz w:val="20"/>
                <w:szCs w:val="20"/>
              </w:rPr>
              <w:t>5</w:t>
            </w:r>
            <w:r w:rsidRPr="000465A5">
              <w:rPr>
                <w:rFonts w:cstheme="minorHAnsi"/>
                <w:b/>
                <w:bCs/>
                <w:sz w:val="20"/>
                <w:szCs w:val="20"/>
              </w:rPr>
              <w:t>+ years</w:t>
            </w:r>
            <w:r>
              <w:rPr>
                <w:rFonts w:cstheme="minorHAnsi"/>
                <w:sz w:val="20"/>
                <w:szCs w:val="20"/>
              </w:rPr>
              <w:t xml:space="preserve"> of expertise in </w:t>
            </w:r>
            <w:r>
              <w:rPr>
                <w:rFonts w:cstheme="minorHAnsi"/>
                <w:b/>
                <w:bCs/>
                <w:sz w:val="20"/>
                <w:szCs w:val="20"/>
              </w:rPr>
              <w:t>Front</w:t>
            </w:r>
            <w:r w:rsidRPr="000465A5">
              <w:rPr>
                <w:rFonts w:cstheme="minorHAnsi"/>
                <w:b/>
                <w:bCs/>
                <w:sz w:val="20"/>
                <w:szCs w:val="20"/>
              </w:rPr>
              <w:t>-End</w:t>
            </w:r>
            <w:r>
              <w:rPr>
                <w:rFonts w:cstheme="minorHAnsi"/>
                <w:sz w:val="20"/>
                <w:szCs w:val="20"/>
              </w:rPr>
              <w:t xml:space="preserve"> and </w:t>
            </w:r>
            <w:r>
              <w:rPr>
                <w:rFonts w:cstheme="minorHAnsi"/>
                <w:b/>
                <w:bCs/>
                <w:sz w:val="20"/>
                <w:szCs w:val="20"/>
              </w:rPr>
              <w:t>Back</w:t>
            </w:r>
            <w:r w:rsidRPr="000465A5">
              <w:rPr>
                <w:rFonts w:cstheme="minorHAnsi"/>
                <w:b/>
                <w:bCs/>
                <w:sz w:val="20"/>
                <w:szCs w:val="20"/>
              </w:rPr>
              <w:t>-End</w:t>
            </w:r>
            <w:r>
              <w:rPr>
                <w:rFonts w:cstheme="minorHAnsi"/>
                <w:sz w:val="20"/>
                <w:szCs w:val="20"/>
              </w:rPr>
              <w:t xml:space="preserve"> Development</w:t>
            </w:r>
            <w:r w:rsidRPr="0054137E">
              <w:rPr>
                <w:rFonts w:cstheme="minorHAnsi"/>
                <w:sz w:val="20"/>
                <w:szCs w:val="20"/>
              </w:rPr>
              <w:t>.</w:t>
            </w:r>
          </w:p>
          <w:p w14:paraId="6F5EA8C8" w14:textId="17115CBF" w:rsidR="00E20FE2" w:rsidRDefault="002A6A96" w:rsidP="00E20FE2">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implementing a comprehensive, </w:t>
            </w:r>
            <w:r w:rsidRPr="000465A5">
              <w:rPr>
                <w:rFonts w:cstheme="minorHAnsi"/>
                <w:b/>
                <w:bCs/>
                <w:sz w:val="20"/>
                <w:szCs w:val="20"/>
              </w:rPr>
              <w:t>document-level view</w:t>
            </w:r>
            <w:r>
              <w:rPr>
                <w:rFonts w:cstheme="minorHAnsi"/>
                <w:sz w:val="20"/>
                <w:szCs w:val="20"/>
              </w:rPr>
              <w:t xml:space="preserve"> with AG-Grid Integration</w:t>
            </w:r>
            <w:r w:rsidRPr="000465A5">
              <w:rPr>
                <w:rFonts w:cstheme="minorHAnsi"/>
                <w:b/>
                <w:bCs/>
                <w:sz w:val="20"/>
                <w:szCs w:val="20"/>
              </w:rPr>
              <w:t xml:space="preserve"> </w:t>
            </w:r>
            <w:r w:rsidRPr="002A6A96">
              <w:rPr>
                <w:rFonts w:cstheme="minorHAnsi"/>
                <w:sz w:val="20"/>
                <w:szCs w:val="20"/>
              </w:rPr>
              <w:t>and</w:t>
            </w:r>
            <w:r>
              <w:rPr>
                <w:rFonts w:cstheme="minorHAnsi"/>
                <w:b/>
                <w:bCs/>
                <w:sz w:val="20"/>
                <w:szCs w:val="20"/>
              </w:rPr>
              <w:t xml:space="preserve"> </w:t>
            </w:r>
            <w:r w:rsidRPr="002A6A96">
              <w:rPr>
                <w:rFonts w:cstheme="minorHAnsi"/>
                <w:sz w:val="20"/>
                <w:szCs w:val="20"/>
              </w:rPr>
              <w:t>innovative implementation</w:t>
            </w:r>
            <w:r w:rsidRPr="000465A5">
              <w:rPr>
                <w:rFonts w:cstheme="minorHAnsi"/>
                <w:b/>
                <w:bCs/>
                <w:sz w:val="20"/>
                <w:szCs w:val="20"/>
              </w:rPr>
              <w:t xml:space="preserve">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sidR="00E20FE2" w:rsidRPr="0054137E">
              <w:rPr>
                <w:rFonts w:cstheme="minorHAnsi"/>
                <w:sz w:val="20"/>
                <w:szCs w:val="20"/>
              </w:rPr>
              <w:t>.</w:t>
            </w:r>
          </w:p>
          <w:p w14:paraId="1D7E05A8" w14:textId="09C258D7" w:rsidR="00E20FE2" w:rsidRDefault="001F44C1" w:rsidP="00E20FE2">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w:t>
            </w:r>
            <w:r w:rsidRPr="000465A5">
              <w:rPr>
                <w:rFonts w:cstheme="minorHAnsi"/>
                <w:b/>
                <w:bCs/>
                <w:sz w:val="20"/>
                <w:szCs w:val="20"/>
              </w:rPr>
              <w:t>TypeScript</w:t>
            </w:r>
            <w:r>
              <w:rPr>
                <w:rFonts w:cstheme="minorHAnsi"/>
                <w:sz w:val="20"/>
                <w:szCs w:val="20"/>
              </w:rPr>
              <w:t xml:space="preserve">, and </w:t>
            </w:r>
            <w:r w:rsidRPr="000465A5">
              <w:rPr>
                <w:rFonts w:cstheme="minorHAnsi"/>
                <w:b/>
                <w:bCs/>
                <w:sz w:val="20"/>
                <w:szCs w:val="20"/>
              </w:rPr>
              <w:t>Java</w:t>
            </w:r>
            <w:r w:rsidR="00830AEB">
              <w:rPr>
                <w:rFonts w:cstheme="minorHAnsi"/>
                <w:b/>
                <w:bCs/>
                <w:sz w:val="20"/>
                <w:szCs w:val="20"/>
              </w:rPr>
              <w:t>,</w:t>
            </w:r>
            <w:r>
              <w:rPr>
                <w:rFonts w:cstheme="minorHAnsi"/>
                <w:sz w:val="20"/>
                <w:szCs w:val="20"/>
              </w:rPr>
              <w:t xml:space="preserve"> and proficient 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sidR="00E20FE2" w:rsidRPr="0054137E">
              <w:rPr>
                <w:rFonts w:cstheme="minorHAnsi"/>
                <w:sz w:val="20"/>
                <w:szCs w:val="20"/>
              </w:rPr>
              <w:t>.</w:t>
            </w:r>
          </w:p>
          <w:p w14:paraId="06ABC165" w14:textId="3D88BD42" w:rsidR="00E20FE2" w:rsidRDefault="004D199D" w:rsidP="00E20FE2">
            <w:pPr>
              <w:pStyle w:val="ListParagraph"/>
              <w:numPr>
                <w:ilvl w:val="0"/>
                <w:numId w:val="36"/>
              </w:numPr>
              <w:spacing w:line="360" w:lineRule="auto"/>
              <w:rPr>
                <w:rFonts w:cstheme="minorHAnsi"/>
                <w:sz w:val="20"/>
                <w:szCs w:val="20"/>
              </w:rPr>
            </w:pPr>
            <w:r>
              <w:rPr>
                <w:rFonts w:cstheme="minorHAnsi"/>
                <w:sz w:val="20"/>
                <w:szCs w:val="20"/>
              </w:rPr>
              <w:t xml:space="preserve">Experienced </w:t>
            </w:r>
            <w:r w:rsidR="00E20FE2" w:rsidRPr="0054137E">
              <w:rPr>
                <w:rFonts w:cstheme="minorHAnsi"/>
                <w:sz w:val="20"/>
                <w:szCs w:val="20"/>
              </w:rPr>
              <w:t xml:space="preserve">with </w:t>
            </w:r>
            <w:r w:rsidR="00E20FE2" w:rsidRPr="0054137E">
              <w:rPr>
                <w:rFonts w:cstheme="minorHAnsi"/>
                <w:b/>
                <w:bCs/>
                <w:sz w:val="20"/>
                <w:szCs w:val="20"/>
              </w:rPr>
              <w:t>technologies</w:t>
            </w:r>
            <w:r w:rsidR="00E20FE2" w:rsidRPr="0054137E">
              <w:rPr>
                <w:rFonts w:cstheme="minorHAnsi"/>
                <w:sz w:val="20"/>
                <w:szCs w:val="20"/>
              </w:rPr>
              <w:t xml:space="preserve"> like </w:t>
            </w:r>
            <w:r w:rsidR="00E20FE2" w:rsidRPr="0054137E">
              <w:rPr>
                <w:rFonts w:cstheme="minorHAnsi"/>
                <w:b/>
                <w:bCs/>
                <w:sz w:val="20"/>
                <w:szCs w:val="20"/>
              </w:rPr>
              <w:t>HTML, CSS, and SCSS</w:t>
            </w:r>
            <w:r w:rsidR="00E20FE2" w:rsidRPr="0054137E">
              <w:rPr>
                <w:rFonts w:cstheme="minorHAnsi"/>
                <w:sz w:val="20"/>
                <w:szCs w:val="20"/>
              </w:rPr>
              <w:t xml:space="preserve"> and have experience in </w:t>
            </w:r>
            <w:r w:rsidR="00E20FE2" w:rsidRPr="0054137E">
              <w:rPr>
                <w:rFonts w:cstheme="minorHAnsi"/>
                <w:b/>
                <w:bCs/>
                <w:sz w:val="20"/>
                <w:szCs w:val="20"/>
              </w:rPr>
              <w:t>AWS Services</w:t>
            </w:r>
            <w:r w:rsidR="00E20FE2" w:rsidRPr="0054137E">
              <w:rPr>
                <w:rFonts w:cstheme="minorHAnsi"/>
                <w:sz w:val="20"/>
                <w:szCs w:val="20"/>
              </w:rPr>
              <w:t xml:space="preserve"> (S3</w:t>
            </w:r>
            <w:r w:rsidR="009463C1">
              <w:rPr>
                <w:rFonts w:cstheme="minorHAnsi"/>
                <w:sz w:val="20"/>
                <w:szCs w:val="20"/>
              </w:rPr>
              <w:t xml:space="preserve">, </w:t>
            </w:r>
            <w:r w:rsidR="00E20FE2" w:rsidRPr="0054137E">
              <w:rPr>
                <w:rFonts w:cstheme="minorHAnsi"/>
                <w:sz w:val="20"/>
                <w:szCs w:val="20"/>
              </w:rPr>
              <w:t xml:space="preserve">SQS) </w:t>
            </w:r>
            <w:r w:rsidR="00E20FE2" w:rsidRPr="0054137E">
              <w:rPr>
                <w:rFonts w:cstheme="minorHAnsi"/>
                <w:b/>
                <w:bCs/>
                <w:sz w:val="20"/>
                <w:szCs w:val="20"/>
              </w:rPr>
              <w:t>Micro Front-End Architecture</w:t>
            </w:r>
            <w:r w:rsidR="00E20FE2" w:rsidRPr="0054137E">
              <w:rPr>
                <w:rFonts w:cstheme="minorHAnsi"/>
                <w:sz w:val="20"/>
                <w:szCs w:val="20"/>
              </w:rPr>
              <w:t xml:space="preserve">, </w:t>
            </w:r>
            <w:r w:rsidR="00E20FE2" w:rsidRPr="0054137E">
              <w:rPr>
                <w:rFonts w:cstheme="minorHAnsi"/>
                <w:b/>
                <w:bCs/>
                <w:sz w:val="20"/>
                <w:szCs w:val="20"/>
              </w:rPr>
              <w:t>Data Structures</w:t>
            </w:r>
            <w:r w:rsidR="00E20FE2" w:rsidRPr="0054137E">
              <w:rPr>
                <w:rFonts w:cstheme="minorHAnsi"/>
                <w:sz w:val="20"/>
                <w:szCs w:val="20"/>
              </w:rPr>
              <w:t xml:space="preserve">, and </w:t>
            </w:r>
            <w:r w:rsidR="00E20FE2" w:rsidRPr="0054137E">
              <w:rPr>
                <w:rFonts w:cstheme="minorHAnsi"/>
                <w:b/>
                <w:bCs/>
                <w:sz w:val="20"/>
                <w:szCs w:val="20"/>
              </w:rPr>
              <w:t>Design Patterns</w:t>
            </w:r>
            <w:r w:rsidR="00E20FE2" w:rsidRPr="0054137E">
              <w:rPr>
                <w:rFonts w:cstheme="minorHAnsi"/>
                <w:sz w:val="20"/>
                <w:szCs w:val="20"/>
              </w:rPr>
              <w:t xml:space="preserve"> and </w:t>
            </w:r>
            <w:r w:rsidR="00E05285" w:rsidRPr="0054137E">
              <w:rPr>
                <w:rFonts w:cstheme="minorHAnsi"/>
                <w:sz w:val="20"/>
                <w:szCs w:val="20"/>
              </w:rPr>
              <w:t xml:space="preserve">tools </w:t>
            </w:r>
            <w:r w:rsidR="00E05285">
              <w:rPr>
                <w:rFonts w:cstheme="minorHAnsi"/>
                <w:sz w:val="20"/>
                <w:szCs w:val="20"/>
              </w:rPr>
              <w:t xml:space="preserve">like </w:t>
            </w:r>
            <w:r w:rsidR="00E20FE2" w:rsidRPr="0054137E">
              <w:rPr>
                <w:rFonts w:cstheme="minorHAnsi"/>
                <w:b/>
                <w:bCs/>
                <w:sz w:val="20"/>
                <w:szCs w:val="20"/>
              </w:rPr>
              <w:t>Git, JIRA,</w:t>
            </w:r>
            <w:r w:rsidR="00E20FE2">
              <w:rPr>
                <w:rFonts w:cstheme="minorHAnsi"/>
                <w:b/>
                <w:bCs/>
                <w:sz w:val="20"/>
                <w:szCs w:val="20"/>
              </w:rPr>
              <w:t xml:space="preserve"> Datadog, Kibana</w:t>
            </w:r>
            <w:r w:rsidR="00E20FE2" w:rsidRPr="0054137E">
              <w:rPr>
                <w:rFonts w:cstheme="minorHAnsi"/>
                <w:b/>
                <w:bCs/>
                <w:sz w:val="20"/>
                <w:szCs w:val="20"/>
              </w:rPr>
              <w:t xml:space="preserve"> </w:t>
            </w:r>
            <w:r w:rsidR="00E20FE2" w:rsidRPr="0054137E">
              <w:rPr>
                <w:rFonts w:cstheme="minorHAnsi"/>
                <w:sz w:val="20"/>
                <w:szCs w:val="20"/>
              </w:rPr>
              <w:t>and</w:t>
            </w:r>
            <w:r w:rsidR="00E20FE2" w:rsidRPr="0054137E">
              <w:rPr>
                <w:rFonts w:cstheme="minorHAnsi"/>
                <w:b/>
                <w:bCs/>
                <w:sz w:val="20"/>
                <w:szCs w:val="20"/>
              </w:rPr>
              <w:t xml:space="preserve"> Postman</w:t>
            </w:r>
            <w:r w:rsidR="00E20FE2" w:rsidRPr="0054137E">
              <w:rPr>
                <w:rFonts w:cstheme="minorHAnsi"/>
                <w:sz w:val="20"/>
                <w:szCs w:val="20"/>
              </w:rPr>
              <w:t>.</w:t>
            </w:r>
          </w:p>
          <w:p w14:paraId="69E851AD" w14:textId="0DE445ED" w:rsidR="00E20FE2" w:rsidRPr="00031148" w:rsidRDefault="004D199D" w:rsidP="00E20FE2">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p>
        </w:tc>
      </w:tr>
    </w:tbl>
    <w:p w14:paraId="7BD6BFED" w14:textId="77777777" w:rsidR="00125B1D" w:rsidRPr="00147AB6" w:rsidRDefault="00125B1D" w:rsidP="00147AB6"/>
    <w:p w14:paraId="699D2408" w14:textId="061EE64F" w:rsidR="00033380" w:rsidRDefault="00EE55EC" w:rsidP="005C3D91">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5C3D91">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109F7C6C" w14:textId="77777777" w:rsidR="00CD160C" w:rsidRDefault="00480416" w:rsidP="00D410FA">
            <w:pPr>
              <w:pStyle w:val="ListParagraph"/>
              <w:numPr>
                <w:ilvl w:val="0"/>
                <w:numId w:val="24"/>
              </w:numPr>
              <w:spacing w:line="360" w:lineRule="auto"/>
              <w:ind w:left="1069"/>
              <w:jc w:val="both"/>
              <w:rPr>
                <w:rFonts w:cstheme="minorHAnsi"/>
                <w:sz w:val="20"/>
                <w:szCs w:val="20"/>
              </w:rPr>
            </w:pPr>
            <w:r>
              <w:rPr>
                <w:rFonts w:cstheme="minorHAnsi"/>
                <w:sz w:val="20"/>
                <w:szCs w:val="20"/>
              </w:rPr>
              <w:t>HTML</w:t>
            </w:r>
            <w:r w:rsidR="00CD160C">
              <w:rPr>
                <w:rFonts w:cstheme="minorHAnsi"/>
                <w:sz w:val="20"/>
                <w:szCs w:val="20"/>
              </w:rPr>
              <w:t>5</w:t>
            </w:r>
          </w:p>
          <w:p w14:paraId="3CB49AB9" w14:textId="106371DC" w:rsidR="00480416" w:rsidRDefault="00480416"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217384E4" w14:textId="4914C818" w:rsidR="00675431" w:rsidRDefault="00675431"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3D4D20C7" w14:textId="3D27EC65" w:rsidR="00480416" w:rsidRPr="00480416" w:rsidRDefault="00480416" w:rsidP="00D410FA">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3544C39B" w14:textId="77777777" w:rsidR="00140709" w:rsidRDefault="00E91EE7" w:rsidP="00D410FA">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p w14:paraId="0D50A15D" w14:textId="2A10E5C1" w:rsidR="005F04A9" w:rsidRPr="00480416" w:rsidRDefault="005F04A9" w:rsidP="00D410FA">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Angular</w:t>
            </w:r>
            <w:r>
              <w:rPr>
                <w:rFonts w:cstheme="minorHAnsi"/>
                <w:sz w:val="20"/>
                <w:szCs w:val="20"/>
              </w:rPr>
              <w:t xml:space="preserve"> (V8)</w:t>
            </w:r>
          </w:p>
        </w:tc>
        <w:tc>
          <w:tcPr>
            <w:tcW w:w="4590" w:type="dxa"/>
          </w:tcPr>
          <w:p w14:paraId="706EB4A1" w14:textId="1BE15DE3" w:rsidR="00AD082A" w:rsidRDefault="00AD082A"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3388ED11" w14:textId="0D4497E9" w:rsidR="00675431" w:rsidRDefault="00140709"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1B848CE7" w14:textId="62C31FB8" w:rsidR="00E91EE7" w:rsidRDefault="00E91EE7"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sidR="005F04A9">
              <w:rPr>
                <w:rFonts w:cstheme="minorHAnsi"/>
                <w:sz w:val="20"/>
                <w:szCs w:val="20"/>
              </w:rPr>
              <w:t xml:space="preserve"> </w:t>
            </w:r>
            <w:r>
              <w:rPr>
                <w:rFonts w:cstheme="minorHAnsi"/>
                <w:sz w:val="20"/>
                <w:szCs w:val="20"/>
              </w:rPr>
              <w:t>2</w:t>
            </w:r>
          </w:p>
          <w:p w14:paraId="315386C6" w14:textId="77777777" w:rsidR="00480416" w:rsidRDefault="00480416" w:rsidP="000D76C2">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p w14:paraId="4E65B516" w14:textId="77777777" w:rsidR="00780C94" w:rsidRDefault="00780C94"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Typescript</w:t>
            </w:r>
          </w:p>
          <w:p w14:paraId="694B29B3" w14:textId="3888C28E" w:rsidR="00273F5A" w:rsidRPr="0066344A" w:rsidRDefault="00273F5A" w:rsidP="000D76C2">
            <w:pPr>
              <w:pStyle w:val="ListParagraph"/>
              <w:numPr>
                <w:ilvl w:val="0"/>
                <w:numId w:val="24"/>
              </w:numPr>
              <w:spacing w:line="360" w:lineRule="auto"/>
              <w:ind w:left="1150" w:hanging="450"/>
              <w:jc w:val="both"/>
              <w:rPr>
                <w:rFonts w:cstheme="minorHAnsi"/>
                <w:sz w:val="20"/>
                <w:szCs w:val="20"/>
              </w:rPr>
            </w:pPr>
            <w:r>
              <w:rPr>
                <w:rFonts w:cstheme="minorHAnsi"/>
                <w:sz w:val="20"/>
                <w:szCs w:val="20"/>
              </w:rPr>
              <w:t>Webpack</w:t>
            </w:r>
          </w:p>
        </w:tc>
      </w:tr>
    </w:tbl>
    <w:p w14:paraId="52A7C42E" w14:textId="4058D869" w:rsidR="00526A6B" w:rsidRPr="009C79B0" w:rsidRDefault="00526A6B" w:rsidP="00156EF5">
      <w:pPr>
        <w:spacing w:before="0" w:after="0" w:line="24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5C3D91">
            <w:pPr>
              <w:pStyle w:val="Heading2"/>
              <w:spacing w:line="360" w:lineRule="auto"/>
              <w:ind w:left="0"/>
              <w:rPr>
                <w:rFonts w:cstheme="minorHAnsi"/>
                <w:sz w:val="20"/>
                <w:szCs w:val="20"/>
              </w:rPr>
            </w:pPr>
            <w:r>
              <w:rPr>
                <w:rFonts w:cstheme="minorHAnsi"/>
                <w:sz w:val="20"/>
                <w:szCs w:val="20"/>
              </w:rPr>
              <w:lastRenderedPageBreak/>
              <w:t>Back-End Technology</w:t>
            </w:r>
          </w:p>
        </w:tc>
      </w:tr>
      <w:tr w:rsidR="00530EB5" w14:paraId="3946BEC5" w14:textId="77777777" w:rsidTr="00046DCC">
        <w:tc>
          <w:tcPr>
            <w:tcW w:w="4865" w:type="dxa"/>
          </w:tcPr>
          <w:p w14:paraId="0EED4D5C" w14:textId="77777777" w:rsidR="00530EB5" w:rsidRDefault="00530EB5" w:rsidP="00530EB5">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40BD8136"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Java 8 (Core and Advanced)</w:t>
            </w:r>
          </w:p>
          <w:p w14:paraId="4112D6B3" w14:textId="77777777" w:rsidR="00530EB5"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0AC361F4" w14:textId="77777777" w:rsidR="00530EB5" w:rsidRDefault="00530EB5" w:rsidP="00530EB5">
            <w:pPr>
              <w:pStyle w:val="ListParagraph"/>
              <w:numPr>
                <w:ilvl w:val="0"/>
                <w:numId w:val="24"/>
              </w:numPr>
              <w:spacing w:line="360" w:lineRule="auto"/>
              <w:ind w:left="1069"/>
              <w:rPr>
                <w:rFonts w:cstheme="minorHAnsi"/>
                <w:sz w:val="20"/>
                <w:szCs w:val="20"/>
              </w:rPr>
            </w:pPr>
            <w:r>
              <w:rPr>
                <w:rFonts w:cstheme="minorHAnsi"/>
                <w:sz w:val="20"/>
                <w:szCs w:val="20"/>
              </w:rPr>
              <w:t>WebSocket (Socket.io)</w:t>
            </w:r>
          </w:p>
          <w:p w14:paraId="7E23BE9F" w14:textId="049187B7" w:rsidR="00530EB5" w:rsidRPr="0016423A" w:rsidRDefault="00530EB5" w:rsidP="00530EB5">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2BFC79CF" w14:textId="77777777" w:rsidR="00530EB5" w:rsidRPr="00DE2385" w:rsidRDefault="00530EB5" w:rsidP="00530EB5">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0FD9C308" w14:textId="77777777" w:rsidR="00530EB5" w:rsidRDefault="00530EB5" w:rsidP="00530EB5">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301BD2AA"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366D858C" w14:textId="77777777" w:rsidR="00530EB5" w:rsidRDefault="00530EB5" w:rsidP="00530EB5">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22A911C5" w:rsidR="00530EB5" w:rsidRPr="007D0AC5" w:rsidRDefault="00530EB5" w:rsidP="00530EB5">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bl>
    <w:p w14:paraId="4FF1CB43" w14:textId="65018E3A" w:rsidR="00B22AE7" w:rsidRDefault="00B22AE7"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5C3D91">
            <w:pPr>
              <w:pStyle w:val="Heading2"/>
              <w:spacing w:line="360" w:lineRule="auto"/>
              <w:ind w:left="0"/>
              <w:rPr>
                <w:rFonts w:cstheme="minorHAnsi"/>
                <w:sz w:val="20"/>
                <w:szCs w:val="20"/>
              </w:rPr>
            </w:pPr>
            <w:r w:rsidRPr="00277506">
              <w:rPr>
                <w:rFonts w:cstheme="minorHAnsi"/>
                <w:sz w:val="22"/>
                <w:szCs w:val="22"/>
              </w:rPr>
              <w:t>Concepts</w:t>
            </w:r>
          </w:p>
        </w:tc>
      </w:tr>
      <w:tr w:rsidR="00362245" w14:paraId="402993E7" w14:textId="77777777" w:rsidTr="007A49C4">
        <w:tc>
          <w:tcPr>
            <w:tcW w:w="4865" w:type="dxa"/>
          </w:tcPr>
          <w:p w14:paraId="0431B7D7" w14:textId="77777777" w:rsidR="00362245" w:rsidRDefault="00362245" w:rsidP="00362245">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0266786B" w14:textId="77777777" w:rsidR="00362245" w:rsidRPr="007D163E" w:rsidRDefault="00362245" w:rsidP="00362245">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30265506"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Docker</w:t>
            </w:r>
          </w:p>
          <w:p w14:paraId="49988AD8"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7C134BC5" w14:textId="77777777" w:rsidR="00362245"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0B4EB377" w:rsidR="00362245" w:rsidRPr="00016827" w:rsidRDefault="00362245" w:rsidP="00362245">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0463EFCF"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Jenkins</w:t>
            </w:r>
          </w:p>
          <w:p w14:paraId="08F39C9D"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04CBE04C" w14:textId="77777777" w:rsidR="00362245" w:rsidRDefault="00362245" w:rsidP="00362245">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1C686C00" w14:textId="77777777" w:rsidR="00362245" w:rsidRDefault="00362245" w:rsidP="00362245">
            <w:pPr>
              <w:pStyle w:val="ListParagraph"/>
              <w:numPr>
                <w:ilvl w:val="0"/>
                <w:numId w:val="24"/>
              </w:numPr>
              <w:spacing w:line="360" w:lineRule="auto"/>
              <w:ind w:left="1060"/>
              <w:rPr>
                <w:rFonts w:cstheme="minorHAnsi"/>
                <w:sz w:val="20"/>
                <w:szCs w:val="20"/>
              </w:rPr>
            </w:pPr>
            <w:r>
              <w:rPr>
                <w:rFonts w:cstheme="minorHAnsi"/>
                <w:sz w:val="20"/>
                <w:szCs w:val="20"/>
              </w:rPr>
              <w:t>OOPS Concepts</w:t>
            </w:r>
          </w:p>
          <w:p w14:paraId="6D03EBCD" w14:textId="77777777" w:rsidR="00362245" w:rsidRPr="00EF3213" w:rsidRDefault="00362245" w:rsidP="00362245">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4A7A1354" w:rsidR="00362245" w:rsidRPr="00FB4121" w:rsidRDefault="00362245" w:rsidP="00362245">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5C3D91">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5C3D91">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42B6357A" w:rsidR="001A2FCD" w:rsidRDefault="001A2FCD" w:rsidP="00326EE5">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E16A70">
              <w:rPr>
                <w:rFonts w:cstheme="minorHAnsi"/>
                <w:sz w:val="20"/>
                <w:szCs w:val="20"/>
              </w:rPr>
              <w:t>, Kibana, Datadog</w:t>
            </w:r>
            <w:r w:rsidRPr="00780787">
              <w:rPr>
                <w:rFonts w:cstheme="minorHAnsi"/>
                <w:sz w:val="20"/>
                <w:szCs w:val="20"/>
              </w:rPr>
              <w:t>.</w:t>
            </w:r>
          </w:p>
          <w:p w14:paraId="55D0CDDD" w14:textId="00FD312A" w:rsidR="001A2FCD" w:rsidRPr="00F510EC" w:rsidRDefault="001A2FCD" w:rsidP="00326EE5">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5C3D91">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5C3D91">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ED713C">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ED713C">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ED713C">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ED713C">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ED713C">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ED713C">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CF0AF8">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CF0AF8">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CF0AF8">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1B94DFA1" w14:textId="7B74F7AE" w:rsidR="00385A75" w:rsidRPr="00557B9A" w:rsidRDefault="00385A75" w:rsidP="00D96728">
      <w:pPr>
        <w:spacing w:before="0" w:after="0" w:line="240" w:lineRule="auto"/>
        <w:rPr>
          <w:rFonts w:cstheme="minorHAnsi"/>
          <w:sz w:val="20"/>
          <w:szCs w:val="20"/>
        </w:rPr>
      </w:pPr>
    </w:p>
    <w:p w14:paraId="379891E4" w14:textId="313C225B" w:rsidR="003E0295"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5C3D91">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5C3D91">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5C3D91">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5C3D91">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5C3D91">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5C3D91">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5C3D91">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5C3D91">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5C3D91">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7F0250E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6E7B50C" w14:textId="43B927C7" w:rsidR="008A7E17" w:rsidRPr="008A7E17" w:rsidRDefault="008A7E17" w:rsidP="008A7E17">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Pr>
                <w:rFonts w:cstheme="minorHAnsi"/>
                <w:sz w:val="20"/>
                <w:szCs w:val="20"/>
              </w:rPr>
              <w:t>.</w:t>
            </w:r>
          </w:p>
          <w:p w14:paraId="17480195" w14:textId="5E64937E"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3D36C03B"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Actively </w:t>
            </w:r>
            <w:r w:rsidR="00D92074">
              <w:rPr>
                <w:rFonts w:cstheme="minorHAnsi"/>
                <w:b/>
                <w:bCs/>
                <w:sz w:val="20"/>
                <w:szCs w:val="20"/>
              </w:rPr>
              <w:t>M</w:t>
            </w:r>
            <w:r w:rsidRPr="001E2257">
              <w:rPr>
                <w:rFonts w:cstheme="minorHAnsi"/>
                <w:b/>
                <w:bCs/>
                <w:sz w:val="20"/>
                <w:szCs w:val="20"/>
              </w:rPr>
              <w:t>entored</w:t>
            </w:r>
            <w:r w:rsidRPr="00A55879">
              <w:rPr>
                <w:rFonts w:cstheme="minorHAnsi"/>
                <w:sz w:val="20"/>
                <w:szCs w:val="20"/>
              </w:rPr>
              <w:t xml:space="preserve">, </w:t>
            </w:r>
            <w:r w:rsidR="00D92074">
              <w:rPr>
                <w:rFonts w:cstheme="minorHAnsi"/>
                <w:b/>
                <w:bCs/>
                <w:sz w:val="20"/>
                <w:szCs w:val="20"/>
              </w:rPr>
              <w:t>C</w:t>
            </w:r>
            <w:r w:rsidRPr="001E2257">
              <w:rPr>
                <w:rFonts w:cstheme="minorHAnsi"/>
                <w:b/>
                <w:bCs/>
                <w:sz w:val="20"/>
                <w:szCs w:val="20"/>
              </w:rPr>
              <w:t>oached</w:t>
            </w:r>
            <w:r w:rsidRPr="00A55879">
              <w:rPr>
                <w:rFonts w:cstheme="minorHAnsi"/>
                <w:sz w:val="20"/>
                <w:szCs w:val="20"/>
              </w:rPr>
              <w:t xml:space="preserve">, and </w:t>
            </w:r>
            <w:r w:rsidR="00D92074">
              <w:rPr>
                <w:rFonts w:cstheme="minorHAnsi"/>
                <w:b/>
                <w:bCs/>
                <w:sz w:val="20"/>
                <w:szCs w:val="20"/>
              </w:rPr>
              <w:t>G</w:t>
            </w:r>
            <w:r w:rsidRPr="001E2257">
              <w:rPr>
                <w:rFonts w:cstheme="minorHAnsi"/>
                <w:b/>
                <w:bCs/>
                <w:sz w:val="20"/>
                <w:szCs w:val="20"/>
              </w:rPr>
              <w:t>uided project</w:t>
            </w:r>
            <w:r w:rsidRPr="00A55879">
              <w:rPr>
                <w:rFonts w:cstheme="minorHAnsi"/>
                <w:sz w:val="20"/>
                <w:szCs w:val="20"/>
              </w:rPr>
              <w:t xml:space="preserve"> teams in implementing new features.</w:t>
            </w:r>
          </w:p>
          <w:p w14:paraId="1C3708C3" w14:textId="5064A52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5C3D91">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54A20F1D" w14:textId="77777777" w:rsid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5C3D91">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r w:rsidRPr="004B17C5">
              <w:rPr>
                <w:rFonts w:cstheme="minorHAnsi"/>
                <w:b/>
                <w:bCs/>
                <w:sz w:val="20"/>
                <w:szCs w:val="20"/>
              </w:rPr>
              <w:t>Vuex</w:t>
            </w:r>
            <w:r w:rsidRPr="00A55879">
              <w:rPr>
                <w:rFonts w:cstheme="minorHAnsi"/>
                <w:sz w:val="20"/>
                <w:szCs w:val="20"/>
              </w:rPr>
              <w:t xml:space="preserve">, </w:t>
            </w:r>
            <w:r w:rsidRPr="004B17C5">
              <w:rPr>
                <w:rFonts w:cstheme="minorHAnsi"/>
                <w:b/>
                <w:bCs/>
                <w:sz w:val="20"/>
                <w:szCs w:val="20"/>
              </w:rPr>
              <w:t>Vuetify</w:t>
            </w:r>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CCAF3C7" w14:textId="09EC2624" w:rsidR="009044CC" w:rsidRDefault="009044CC" w:rsidP="005C3D91">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5C3D91">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5C3D91">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5C3D91">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5C3D91">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F53018">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5C3D91">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5C3D91">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5C3D91">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5C3D91">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5C3D91">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5C3D91">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5C3D91">
      <w:pPr>
        <w:spacing w:before="0" w:after="0" w:line="360" w:lineRule="auto"/>
        <w:rPr>
          <w:rFonts w:cstheme="minorHAnsi"/>
          <w:caps/>
          <w:sz w:val="20"/>
          <w:szCs w:val="20"/>
        </w:rPr>
      </w:pPr>
    </w:p>
    <w:p w14:paraId="48A55352" w14:textId="11DED3DC" w:rsidR="00300698" w:rsidRPr="00780787" w:rsidRDefault="00000000" w:rsidP="005C3D91">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5C3D91">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5C3D91">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84A85">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5C3D91">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5C3D91">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6A48CA">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6A48CA">
            <w:pPr>
              <w:pStyle w:val="ListParagraph"/>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5C3D91">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5C3D91">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5C3D91">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5C3D91">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5C3D91">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5C3D91">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5C3D91">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5C3D91">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9801" w14:textId="77777777" w:rsidR="006622C6" w:rsidRDefault="006622C6" w:rsidP="00580C51">
      <w:pPr>
        <w:spacing w:before="0" w:after="0" w:line="240" w:lineRule="auto"/>
      </w:pPr>
      <w:r>
        <w:separator/>
      </w:r>
    </w:p>
  </w:endnote>
  <w:endnote w:type="continuationSeparator" w:id="0">
    <w:p w14:paraId="71082E7F" w14:textId="77777777" w:rsidR="006622C6" w:rsidRDefault="006622C6"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B81B9" w14:textId="77777777" w:rsidR="006622C6" w:rsidRDefault="006622C6" w:rsidP="00580C51">
      <w:pPr>
        <w:spacing w:before="0" w:after="0" w:line="240" w:lineRule="auto"/>
      </w:pPr>
      <w:r>
        <w:separator/>
      </w:r>
    </w:p>
  </w:footnote>
  <w:footnote w:type="continuationSeparator" w:id="0">
    <w:p w14:paraId="469FC646" w14:textId="77777777" w:rsidR="006622C6" w:rsidRDefault="006622C6"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F0A"/>
    <w:rsid w:val="00035868"/>
    <w:rsid w:val="00037F2F"/>
    <w:rsid w:val="00042479"/>
    <w:rsid w:val="0004295A"/>
    <w:rsid w:val="00043ECD"/>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159"/>
    <w:rsid w:val="000C0B71"/>
    <w:rsid w:val="000C1442"/>
    <w:rsid w:val="000C3EE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50FA"/>
    <w:rsid w:val="000F67F3"/>
    <w:rsid w:val="0010039E"/>
    <w:rsid w:val="0010077D"/>
    <w:rsid w:val="00102F4E"/>
    <w:rsid w:val="00104355"/>
    <w:rsid w:val="001048A2"/>
    <w:rsid w:val="00111129"/>
    <w:rsid w:val="00113E7E"/>
    <w:rsid w:val="00116379"/>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6EF5"/>
    <w:rsid w:val="0016394F"/>
    <w:rsid w:val="0016423A"/>
    <w:rsid w:val="00164E79"/>
    <w:rsid w:val="00165BAF"/>
    <w:rsid w:val="0016706F"/>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3450"/>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4C1"/>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315AA"/>
    <w:rsid w:val="00232FEF"/>
    <w:rsid w:val="00233409"/>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3F5A"/>
    <w:rsid w:val="0027403F"/>
    <w:rsid w:val="00277506"/>
    <w:rsid w:val="002803C6"/>
    <w:rsid w:val="0028106B"/>
    <w:rsid w:val="002826D6"/>
    <w:rsid w:val="00285BEA"/>
    <w:rsid w:val="0028640C"/>
    <w:rsid w:val="002869F0"/>
    <w:rsid w:val="0028784A"/>
    <w:rsid w:val="00290456"/>
    <w:rsid w:val="002911C8"/>
    <w:rsid w:val="00293695"/>
    <w:rsid w:val="00293B3C"/>
    <w:rsid w:val="00294B4D"/>
    <w:rsid w:val="00297E7D"/>
    <w:rsid w:val="002A0B18"/>
    <w:rsid w:val="002A0F97"/>
    <w:rsid w:val="002A1585"/>
    <w:rsid w:val="002A5F67"/>
    <w:rsid w:val="002A6A96"/>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45"/>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944"/>
    <w:rsid w:val="00445B1F"/>
    <w:rsid w:val="00445D29"/>
    <w:rsid w:val="00451339"/>
    <w:rsid w:val="004575DB"/>
    <w:rsid w:val="00461058"/>
    <w:rsid w:val="00463A63"/>
    <w:rsid w:val="00463E2A"/>
    <w:rsid w:val="00464510"/>
    <w:rsid w:val="0047409B"/>
    <w:rsid w:val="00475438"/>
    <w:rsid w:val="00475BCA"/>
    <w:rsid w:val="004763DC"/>
    <w:rsid w:val="0047770C"/>
    <w:rsid w:val="00480416"/>
    <w:rsid w:val="00483D2A"/>
    <w:rsid w:val="00485052"/>
    <w:rsid w:val="00487DF5"/>
    <w:rsid w:val="00487E9E"/>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199D"/>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C95"/>
    <w:rsid w:val="004F7A90"/>
    <w:rsid w:val="005010D6"/>
    <w:rsid w:val="005046CE"/>
    <w:rsid w:val="00505C2C"/>
    <w:rsid w:val="00506BCF"/>
    <w:rsid w:val="00512686"/>
    <w:rsid w:val="00514AF9"/>
    <w:rsid w:val="00517574"/>
    <w:rsid w:val="00521A3F"/>
    <w:rsid w:val="00526A6B"/>
    <w:rsid w:val="00530524"/>
    <w:rsid w:val="00530E86"/>
    <w:rsid w:val="00530EB5"/>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77A54"/>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D0860"/>
    <w:rsid w:val="005D109D"/>
    <w:rsid w:val="005D1D72"/>
    <w:rsid w:val="005D34ED"/>
    <w:rsid w:val="005D3F54"/>
    <w:rsid w:val="005D5396"/>
    <w:rsid w:val="005E1961"/>
    <w:rsid w:val="005E1FB3"/>
    <w:rsid w:val="005E3BE9"/>
    <w:rsid w:val="005E3CCD"/>
    <w:rsid w:val="005E3FFE"/>
    <w:rsid w:val="005E68F9"/>
    <w:rsid w:val="005F04A9"/>
    <w:rsid w:val="005F0AEC"/>
    <w:rsid w:val="005F2540"/>
    <w:rsid w:val="005F4DEC"/>
    <w:rsid w:val="005F5995"/>
    <w:rsid w:val="005F62EF"/>
    <w:rsid w:val="005F7EA3"/>
    <w:rsid w:val="005F7F28"/>
    <w:rsid w:val="006003DD"/>
    <w:rsid w:val="0060109C"/>
    <w:rsid w:val="00601E69"/>
    <w:rsid w:val="00602214"/>
    <w:rsid w:val="00605150"/>
    <w:rsid w:val="006053C1"/>
    <w:rsid w:val="00607DC3"/>
    <w:rsid w:val="00610120"/>
    <w:rsid w:val="00611F07"/>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618A"/>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22C6"/>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2B5E"/>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6F771A"/>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5EB4"/>
    <w:rsid w:val="00727EF9"/>
    <w:rsid w:val="0073104E"/>
    <w:rsid w:val="00731B84"/>
    <w:rsid w:val="00732239"/>
    <w:rsid w:val="007323A2"/>
    <w:rsid w:val="0073305C"/>
    <w:rsid w:val="007336A7"/>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0C94"/>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3E4F"/>
    <w:rsid w:val="00816753"/>
    <w:rsid w:val="00817856"/>
    <w:rsid w:val="00820832"/>
    <w:rsid w:val="00821578"/>
    <w:rsid w:val="0082667E"/>
    <w:rsid w:val="00827EC3"/>
    <w:rsid w:val="00827FA2"/>
    <w:rsid w:val="00830A95"/>
    <w:rsid w:val="00830AEB"/>
    <w:rsid w:val="00830BB8"/>
    <w:rsid w:val="008329B2"/>
    <w:rsid w:val="00832A87"/>
    <w:rsid w:val="00832F93"/>
    <w:rsid w:val="00833104"/>
    <w:rsid w:val="008341CA"/>
    <w:rsid w:val="00834512"/>
    <w:rsid w:val="0083606E"/>
    <w:rsid w:val="0083607A"/>
    <w:rsid w:val="00837D91"/>
    <w:rsid w:val="00843DC8"/>
    <w:rsid w:val="008469BF"/>
    <w:rsid w:val="008473CA"/>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90C01"/>
    <w:rsid w:val="00891413"/>
    <w:rsid w:val="00892B7A"/>
    <w:rsid w:val="00893BE1"/>
    <w:rsid w:val="0089535D"/>
    <w:rsid w:val="00897575"/>
    <w:rsid w:val="00897E11"/>
    <w:rsid w:val="008A0F46"/>
    <w:rsid w:val="008A13E2"/>
    <w:rsid w:val="008A3213"/>
    <w:rsid w:val="008A645A"/>
    <w:rsid w:val="008A7655"/>
    <w:rsid w:val="008A7E17"/>
    <w:rsid w:val="008B1241"/>
    <w:rsid w:val="008B2A3F"/>
    <w:rsid w:val="008B34F2"/>
    <w:rsid w:val="008B381E"/>
    <w:rsid w:val="008B4258"/>
    <w:rsid w:val="008B51D1"/>
    <w:rsid w:val="008B556D"/>
    <w:rsid w:val="008B63DA"/>
    <w:rsid w:val="008B68DC"/>
    <w:rsid w:val="008B7A8B"/>
    <w:rsid w:val="008C05A9"/>
    <w:rsid w:val="008C3675"/>
    <w:rsid w:val="008D02CB"/>
    <w:rsid w:val="008D1BFF"/>
    <w:rsid w:val="008D3CB0"/>
    <w:rsid w:val="008D3D44"/>
    <w:rsid w:val="008D5017"/>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70E"/>
    <w:rsid w:val="009353E4"/>
    <w:rsid w:val="0093584F"/>
    <w:rsid w:val="00936F0C"/>
    <w:rsid w:val="00937A72"/>
    <w:rsid w:val="00937C2C"/>
    <w:rsid w:val="00940893"/>
    <w:rsid w:val="00942976"/>
    <w:rsid w:val="009432B8"/>
    <w:rsid w:val="009463C1"/>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74B"/>
    <w:rsid w:val="00A15CE0"/>
    <w:rsid w:val="00A1632C"/>
    <w:rsid w:val="00A2766A"/>
    <w:rsid w:val="00A31B42"/>
    <w:rsid w:val="00A32A62"/>
    <w:rsid w:val="00A33704"/>
    <w:rsid w:val="00A357AC"/>
    <w:rsid w:val="00A35C8F"/>
    <w:rsid w:val="00A36618"/>
    <w:rsid w:val="00A36D54"/>
    <w:rsid w:val="00A37588"/>
    <w:rsid w:val="00A378FE"/>
    <w:rsid w:val="00A37AD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6401"/>
    <w:rsid w:val="00AB7B94"/>
    <w:rsid w:val="00AC0BB7"/>
    <w:rsid w:val="00AC1EE6"/>
    <w:rsid w:val="00AC26FD"/>
    <w:rsid w:val="00AC2F50"/>
    <w:rsid w:val="00AC3961"/>
    <w:rsid w:val="00AC7613"/>
    <w:rsid w:val="00AD0226"/>
    <w:rsid w:val="00AD082A"/>
    <w:rsid w:val="00AD0A38"/>
    <w:rsid w:val="00AD1084"/>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37A3D"/>
    <w:rsid w:val="00B42306"/>
    <w:rsid w:val="00B43223"/>
    <w:rsid w:val="00B4351F"/>
    <w:rsid w:val="00B45F30"/>
    <w:rsid w:val="00B46B95"/>
    <w:rsid w:val="00B50769"/>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77C2A"/>
    <w:rsid w:val="00C811E6"/>
    <w:rsid w:val="00C82105"/>
    <w:rsid w:val="00C85DCA"/>
    <w:rsid w:val="00C91F34"/>
    <w:rsid w:val="00C92612"/>
    <w:rsid w:val="00C93D03"/>
    <w:rsid w:val="00C93FE2"/>
    <w:rsid w:val="00C944CF"/>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160C"/>
    <w:rsid w:val="00CD2255"/>
    <w:rsid w:val="00CD22BE"/>
    <w:rsid w:val="00CD31BB"/>
    <w:rsid w:val="00CD3A34"/>
    <w:rsid w:val="00CD5000"/>
    <w:rsid w:val="00CD7078"/>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68AA"/>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667CA"/>
    <w:rsid w:val="00D720EA"/>
    <w:rsid w:val="00D74A27"/>
    <w:rsid w:val="00D75DF0"/>
    <w:rsid w:val="00D76B99"/>
    <w:rsid w:val="00D81C34"/>
    <w:rsid w:val="00D838A8"/>
    <w:rsid w:val="00D85A64"/>
    <w:rsid w:val="00D86DDD"/>
    <w:rsid w:val="00D92074"/>
    <w:rsid w:val="00D92299"/>
    <w:rsid w:val="00D9287E"/>
    <w:rsid w:val="00D957FC"/>
    <w:rsid w:val="00D95AF4"/>
    <w:rsid w:val="00D96728"/>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4DD6"/>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05285"/>
    <w:rsid w:val="00E11468"/>
    <w:rsid w:val="00E11483"/>
    <w:rsid w:val="00E12A7A"/>
    <w:rsid w:val="00E143C5"/>
    <w:rsid w:val="00E16A70"/>
    <w:rsid w:val="00E2023C"/>
    <w:rsid w:val="00E20FE2"/>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47850"/>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29E7"/>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A19D5"/>
    <w:rsid w:val="00FA1CB7"/>
    <w:rsid w:val="00FA1F46"/>
    <w:rsid w:val="00FA2FCE"/>
    <w:rsid w:val="00FA3440"/>
    <w:rsid w:val="00FA38C6"/>
    <w:rsid w:val="00FA4E17"/>
    <w:rsid w:val="00FA74EC"/>
    <w:rsid w:val="00FB2134"/>
    <w:rsid w:val="00FB2AAA"/>
    <w:rsid w:val="00FB3EF3"/>
    <w:rsid w:val="00FB4121"/>
    <w:rsid w:val="00FC0FFA"/>
    <w:rsid w:val="00FC48C2"/>
    <w:rsid w:val="00FC4FE6"/>
    <w:rsid w:val="00FC6EAD"/>
    <w:rsid w:val="00FC6EAE"/>
    <w:rsid w:val="00FD0EA6"/>
    <w:rsid w:val="00FD278E"/>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9321C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76924"/>
    <w:rsid w:val="0019061E"/>
    <w:rsid w:val="00194DD3"/>
    <w:rsid w:val="001B710C"/>
    <w:rsid w:val="00200BF1"/>
    <w:rsid w:val="0022551C"/>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45EF5"/>
    <w:rsid w:val="00651520"/>
    <w:rsid w:val="006C4DD7"/>
    <w:rsid w:val="00721206"/>
    <w:rsid w:val="007560EB"/>
    <w:rsid w:val="00797BB5"/>
    <w:rsid w:val="007D4719"/>
    <w:rsid w:val="007F25B8"/>
    <w:rsid w:val="00842756"/>
    <w:rsid w:val="00863F99"/>
    <w:rsid w:val="008702B8"/>
    <w:rsid w:val="00892AD5"/>
    <w:rsid w:val="009139C9"/>
    <w:rsid w:val="009321C8"/>
    <w:rsid w:val="00933DAA"/>
    <w:rsid w:val="00965F1B"/>
    <w:rsid w:val="009743DC"/>
    <w:rsid w:val="009B0F9C"/>
    <w:rsid w:val="009D342B"/>
    <w:rsid w:val="009F504B"/>
    <w:rsid w:val="00A515A9"/>
    <w:rsid w:val="00A779C4"/>
    <w:rsid w:val="00AA5C5D"/>
    <w:rsid w:val="00AD7A40"/>
    <w:rsid w:val="00B32206"/>
    <w:rsid w:val="00B712FE"/>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B52F4"/>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1377</TotalTime>
  <Pages>5</Pages>
  <Words>1160</Words>
  <Characters>6617</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1359</cp:revision>
  <cp:lastPrinted>2023-05-19T09:24:00Z</cp:lastPrinted>
  <dcterms:created xsi:type="dcterms:W3CDTF">2020-10-17T05:11:00Z</dcterms:created>
  <dcterms:modified xsi:type="dcterms:W3CDTF">2023-05-19T09:25:00Z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